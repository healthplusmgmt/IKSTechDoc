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C55E68">
                              <w:rPr>
                                <w:b/>
                                <w:color w:val="E26C07"/>
                                <w:sz w:val="40"/>
                              </w:rPr>
                              <w:t>07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C55E68">
                        <w:rPr>
                          <w:b/>
                          <w:color w:val="E26C07"/>
                          <w:sz w:val="40"/>
                        </w:rPr>
                        <w:t>07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C55E68" w:rsidP="00C55E68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C55E68">
                              <w:t>DLY_HPMS_Job_Monitoring</w:t>
                            </w:r>
                            <w:proofErr w:type="spellEnd"/>
                            <w:r w:rsidRPr="00C55E68"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C55E68" w:rsidP="00C55E68">
                      <w:pPr>
                        <w:pStyle w:val="Title1"/>
                        <w:jc w:val="left"/>
                      </w:pPr>
                      <w:proofErr w:type="spellStart"/>
                      <w:r w:rsidRPr="00C55E68">
                        <w:t>DLY_HPMS_Job_Monitoring</w:t>
                      </w:r>
                      <w:proofErr w:type="spellEnd"/>
                      <w:r w:rsidRPr="00C55E68">
                        <w:t xml:space="preserve">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4B4980" w:rsidRPr="004B4980" w:rsidRDefault="004B4980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36F27">
        <w:rPr>
          <w:rFonts w:asciiTheme="majorHAnsi" w:hAnsiTheme="majorHAnsi"/>
          <w:i w:val="0"/>
          <w:color w:val="auto"/>
          <w:sz w:val="22"/>
        </w:rPr>
        <w:t xml:space="preserve"> </w:t>
      </w:r>
      <w:r w:rsidR="00A20FD4" w:rsidRPr="00A20FD4">
        <w:rPr>
          <w:rFonts w:asciiTheme="majorHAnsi" w:hAnsiTheme="majorHAnsi"/>
          <w:i w:val="0"/>
          <w:color w:val="auto"/>
          <w:sz w:val="22"/>
        </w:rPr>
        <w:t>A Script, which sends the daily running jobs status to intended recipients</w:t>
      </w:r>
      <w:r w:rsidR="00A20FD4">
        <w:rPr>
          <w:rFonts w:asciiTheme="majorHAnsi" w:hAnsiTheme="majorHAnsi"/>
          <w:i w:val="0"/>
          <w:color w:val="auto"/>
          <w:sz w:val="22"/>
        </w:rPr>
        <w:t>.</w:t>
      </w: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D33289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status script 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is scheduled to </w:t>
      </w:r>
      <w:r w:rsidR="00A20FD4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run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daily at 08:00 AM f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rom the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 production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33289" w:rsidRDefault="00A20FD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A20FD4">
        <w:rPr>
          <w:rFonts w:asciiTheme="majorHAnsi" w:hAnsiTheme="majorHAnsi"/>
          <w:i w:val="0"/>
          <w:color w:val="auto"/>
          <w:sz w:val="22"/>
        </w:rPr>
        <w:t>A script which sends the jobs status to the intended recipients</w:t>
      </w:r>
    </w:p>
    <w:p w:rsidR="00A20FD4" w:rsidRPr="00B103E5" w:rsidRDefault="00A20FD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187900" w:rsidRPr="00A20FD4" w:rsidRDefault="00A80CF3" w:rsidP="00A20FD4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A20FD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A20FD4">
        <w:rPr>
          <w:rFonts w:asciiTheme="majorHAnsi" w:hAnsiTheme="majorHAnsi"/>
          <w:i w:val="0"/>
          <w:color w:val="auto"/>
          <w:sz w:val="22"/>
        </w:rPr>
        <w:t>Take Backup of “Master Database”</w:t>
      </w:r>
    </w:p>
    <w:p w:rsidR="00A80CF3" w:rsidRPr="00187900" w:rsidRDefault="00A80CF3" w:rsidP="00A80C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 w:rsidR="00A20FD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Pr="00187900">
        <w:rPr>
          <w:rFonts w:asciiTheme="majorHAnsi" w:hAnsiTheme="majorHAnsi"/>
          <w:i w:val="0"/>
          <w:color w:val="auto"/>
          <w:sz w:val="22"/>
        </w:rPr>
        <w:t xml:space="preserve"> </w:t>
      </w:r>
      <w:r w:rsidR="00A20FD4">
        <w:rPr>
          <w:rFonts w:asciiTheme="majorHAnsi" w:hAnsiTheme="majorHAnsi"/>
          <w:i w:val="0"/>
          <w:color w:val="auto"/>
          <w:sz w:val="22"/>
        </w:rPr>
        <w:t>Attached is the script for job status.</w:t>
      </w:r>
    </w:p>
    <w:p w:rsidR="00577D5E" w:rsidRPr="00585D6B" w:rsidRDefault="00577D5E" w:rsidP="00752AE2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Pr="00F01F0E" w:rsidRDefault="00A20FD4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A20FD4">
        <w:rPr>
          <w:rFonts w:asciiTheme="majorHAnsi" w:hAnsiTheme="majorHAnsi"/>
          <w:b/>
          <w:i w:val="0"/>
          <w:color w:val="auto"/>
          <w:sz w:val="22"/>
        </w:rPr>
        <w:object w:dxaOrig="30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pt;height:40.55pt" o:ole="">
            <v:imagedata r:id="rId9" o:title=""/>
          </v:shape>
          <o:OLEObject Type="Embed" ProgID="Package" ShapeID="_x0000_i1025" DrawAspect="Content" ObjectID="_1563725791" r:id="rId10"/>
        </w:object>
      </w:r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t xml:space="preserve">    </w:t>
      </w:r>
      <w:bookmarkStart w:id="20" w:name="_GoBack"/>
      <w:bookmarkEnd w:id="20"/>
    </w:p>
    <w:sectPr w:rsidR="00624C04" w:rsidRPr="00577D5E" w:rsidSect="000C41A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7F" w:rsidRDefault="00D4737F">
      <w:r>
        <w:separator/>
      </w:r>
    </w:p>
  </w:endnote>
  <w:endnote w:type="continuationSeparator" w:id="0">
    <w:p w:rsidR="00D4737F" w:rsidRDefault="00D4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A20FD4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A20FD4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7F" w:rsidRDefault="00D4737F">
      <w:r>
        <w:separator/>
      </w:r>
    </w:p>
  </w:footnote>
  <w:footnote w:type="continuationSeparator" w:id="0">
    <w:p w:rsidR="00D4737F" w:rsidRDefault="00D47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0FD4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5E68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4737F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AB2C-ABD2-4F42-B274-4F646E6B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127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402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40</cp:revision>
  <cp:lastPrinted>2015-04-23T20:12:00Z</cp:lastPrinted>
  <dcterms:created xsi:type="dcterms:W3CDTF">2017-07-26T15:30:00Z</dcterms:created>
  <dcterms:modified xsi:type="dcterms:W3CDTF">2017-08-08T14:00:00Z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