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2A105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July 2</w:t>
                            </w:r>
                            <w:r w:rsidR="003B4787">
                              <w:rPr>
                                <w:b/>
                                <w:color w:val="E26C07"/>
                                <w:sz w:val="40"/>
                              </w:rPr>
                              <w:t>8</w:t>
                            </w: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2A105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 w:rsidRPr="002A105F">
                        <w:rPr>
                          <w:b/>
                          <w:color w:val="E26C07"/>
                          <w:sz w:val="40"/>
                        </w:rPr>
                        <w:t>July 2</w:t>
                      </w:r>
                      <w:r w:rsidR="003B4787">
                        <w:rPr>
                          <w:b/>
                          <w:color w:val="E26C07"/>
                          <w:sz w:val="40"/>
                        </w:rPr>
                        <w:t>8</w:t>
                      </w:r>
                      <w:r w:rsidRPr="002A105F"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3B589C" w:rsidP="003B589C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3B589C">
                              <w:t>Daily_Order_Report_Fidi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3B589C" w:rsidP="003B589C">
                      <w:pPr>
                        <w:pStyle w:val="Title1"/>
                        <w:jc w:val="left"/>
                      </w:pPr>
                      <w:proofErr w:type="spellStart"/>
                      <w:r w:rsidRPr="003B589C">
                        <w:t>Daily_Order_Report_Fidi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1A2DCD" w:rsidRPr="00DD4470" w:rsidRDefault="001A2DCD" w:rsidP="00DD4470">
      <w:pPr>
        <w:pStyle w:val="Heading1"/>
        <w:rPr>
          <w:rFonts w:asciiTheme="majorHAnsi" w:hAnsiTheme="majorHAnsi"/>
        </w:rPr>
      </w:pP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B74F52" w:rsidRPr="00B74F52" w:rsidRDefault="00B74F52" w:rsidP="00B74F52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B74F52">
        <w:rPr>
          <w:rFonts w:asciiTheme="majorHAnsi" w:hAnsiTheme="majorHAnsi"/>
          <w:i w:val="0"/>
          <w:color w:val="auto"/>
          <w:sz w:val="22"/>
        </w:rPr>
        <w:t xml:space="preserve">An automated job is required to generate list of orders details for Practice Skyline Physical Medicine and Rehab </w:t>
      </w:r>
    </w:p>
    <w:p w:rsidR="003C601D" w:rsidRPr="003C601D" w:rsidRDefault="003C601D" w:rsidP="00DD447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3C601D" w:rsidRPr="00B74F52" w:rsidRDefault="00B74F52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B74F52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Job is scheduled to run every week on Tuesday, Friday at 07:15 AM from the production server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(NGVRSQL)</w:t>
      </w:r>
    </w:p>
    <w:p w:rsidR="00B74F52" w:rsidRPr="00B103E5" w:rsidRDefault="00B74F52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3C601D" w:rsidRDefault="008A4803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8A4803">
        <w:rPr>
          <w:rFonts w:asciiTheme="majorHAnsi" w:hAnsiTheme="majorHAnsi"/>
          <w:i w:val="0"/>
          <w:color w:val="auto"/>
          <w:sz w:val="22"/>
        </w:rPr>
        <w:t>SSIS package is designed for this report, below are the activities the package performs</w:t>
      </w:r>
    </w:p>
    <w:p w:rsidR="008A4803" w:rsidRPr="00B103E5" w:rsidRDefault="008A4803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B103E5" w:rsidRDefault="00B103E5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Delete </w:t>
      </w:r>
      <w:proofErr w:type="spellStart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>csv</w:t>
      </w:r>
      <w:proofErr w:type="spellEnd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file from Destination</w:t>
      </w:r>
    </w:p>
    <w:p w:rsidR="00B103E5" w:rsidRDefault="00B103E5" w:rsidP="00B103E5">
      <w:pPr>
        <w:pStyle w:val="InstructiveText"/>
        <w:spacing w:before="0" w:after="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      </w:t>
      </w:r>
      <w:r w:rsidRPr="00B103E5">
        <w:rPr>
          <w:rFonts w:asciiTheme="majorHAnsi" w:hAnsiTheme="majorHAnsi"/>
          <w:i w:val="0"/>
          <w:color w:val="auto"/>
          <w:sz w:val="22"/>
        </w:rPr>
        <w:t xml:space="preserve"> Delete excel file from below path:</w:t>
      </w:r>
    </w:p>
    <w:p w:rsidR="00B269C5" w:rsidRPr="00B269C5" w:rsidRDefault="00B103E5" w:rsidP="00B269C5">
      <w:pPr>
        <w:pStyle w:val="InstructiveText"/>
        <w:ind w:firstLine="720"/>
        <w:rPr>
          <w:b/>
        </w:rPr>
      </w:pPr>
      <w:r w:rsidRPr="003C601D">
        <w:rPr>
          <w:rFonts w:asciiTheme="majorHAnsi" w:hAnsiTheme="majorHAnsi"/>
          <w:i w:val="0"/>
          <w:color w:val="auto"/>
          <w:sz w:val="22"/>
        </w:rPr>
        <w:t xml:space="preserve"> </w:t>
      </w:r>
      <w:r w:rsidR="003C601D">
        <w:rPr>
          <w:rFonts w:asciiTheme="majorHAnsi" w:hAnsiTheme="majorHAnsi"/>
          <w:i w:val="0"/>
          <w:color w:val="auto"/>
          <w:sz w:val="22"/>
        </w:rPr>
        <w:tab/>
      </w:r>
      <w:hyperlink r:id="rId9" w:history="1">
        <w:r w:rsidR="00B269C5" w:rsidRPr="00B269C5">
          <w:rPr>
            <w:rFonts w:asciiTheme="majorHAnsi" w:hAnsiTheme="majorHAnsi"/>
            <w:b/>
            <w:i w:val="0"/>
            <w:color w:val="auto"/>
            <w:sz w:val="22"/>
          </w:rPr>
          <w:t>\\hpm-fs1\Garden City\Data\</w:t>
        </w:r>
        <w:proofErr w:type="spellStart"/>
        <w:r w:rsidR="00B269C5" w:rsidRPr="00B269C5">
          <w:rPr>
            <w:rFonts w:asciiTheme="majorHAnsi" w:hAnsiTheme="majorHAnsi"/>
            <w:b/>
            <w:i w:val="0"/>
            <w:color w:val="auto"/>
            <w:sz w:val="22"/>
          </w:rPr>
          <w:t>Nextgen</w:t>
        </w:r>
        <w:proofErr w:type="spellEnd"/>
        <w:r w:rsidR="00B269C5" w:rsidRPr="00B269C5">
          <w:rPr>
            <w:rFonts w:asciiTheme="majorHAnsi" w:hAnsiTheme="majorHAnsi"/>
            <w:b/>
            <w:i w:val="0"/>
            <w:color w:val="auto"/>
            <w:sz w:val="22"/>
          </w:rPr>
          <w:t xml:space="preserve"> Reports\Reports\Daily Orders.csv</w:t>
        </w:r>
      </w:hyperlink>
    </w:p>
    <w:p w:rsidR="00B103E5" w:rsidRDefault="00B103E5" w:rsidP="00B269C5">
      <w:pPr>
        <w:pStyle w:val="InstructiveText"/>
        <w:ind w:firstLine="720"/>
        <w:rPr>
          <w:rStyle w:val="Hyperlink"/>
          <w:rFonts w:ascii="Arial" w:hAnsi="Arial"/>
          <w:b/>
        </w:rPr>
      </w:pPr>
    </w:p>
    <w:p w:rsidR="00B103E5" w:rsidRDefault="00B103E5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Move D</w:t>
      </w:r>
      <w:r w:rsidRPr="00B103E5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ata from source to </w:t>
      </w:r>
      <w:proofErr w:type="spellStart"/>
      <w:r w:rsidRPr="00B103E5">
        <w:rPr>
          <w:rFonts w:asciiTheme="majorHAnsi" w:hAnsiTheme="majorHAnsi"/>
          <w:b/>
          <w:i w:val="0"/>
          <w:color w:val="auto"/>
          <w:sz w:val="24"/>
          <w:szCs w:val="24"/>
        </w:rPr>
        <w:t>csv</w:t>
      </w:r>
      <w:proofErr w:type="spellEnd"/>
    </w:p>
    <w:p w:rsidR="00B103E5" w:rsidRDefault="00B103E5" w:rsidP="00B103E5">
      <w:pPr>
        <w:pStyle w:val="InstructiveText"/>
        <w:numPr>
          <w:ilvl w:val="1"/>
          <w:numId w:val="20"/>
        </w:numPr>
        <w:spacing w:before="0" w:after="0"/>
        <w:rPr>
          <w:rFonts w:asciiTheme="majorHAnsi" w:hAnsiTheme="majorHAnsi"/>
          <w:i w:val="0"/>
          <w:color w:val="auto"/>
          <w:sz w:val="22"/>
        </w:rPr>
      </w:pPr>
      <w:r w:rsidRPr="00B103E5">
        <w:rPr>
          <w:rFonts w:asciiTheme="majorHAnsi" w:hAnsiTheme="majorHAnsi"/>
          <w:i w:val="0"/>
          <w:color w:val="auto"/>
          <w:sz w:val="22"/>
        </w:rPr>
        <w:t xml:space="preserve">Execute </w:t>
      </w:r>
      <w:r>
        <w:rPr>
          <w:rFonts w:asciiTheme="majorHAnsi" w:hAnsiTheme="majorHAnsi"/>
          <w:i w:val="0"/>
          <w:color w:val="auto"/>
          <w:sz w:val="22"/>
        </w:rPr>
        <w:t>SQL</w:t>
      </w:r>
      <w:r w:rsidRPr="00B103E5">
        <w:rPr>
          <w:rFonts w:asciiTheme="majorHAnsi" w:hAnsiTheme="majorHAnsi"/>
          <w:i w:val="0"/>
          <w:color w:val="auto"/>
          <w:sz w:val="22"/>
        </w:rPr>
        <w:t xml:space="preserve"> script to generate list of orders details for Practice ='001</w:t>
      </w:r>
      <w:r w:rsidR="00B269C5">
        <w:rPr>
          <w:rFonts w:asciiTheme="majorHAnsi" w:hAnsiTheme="majorHAnsi"/>
          <w:i w:val="0"/>
          <w:color w:val="auto"/>
          <w:sz w:val="22"/>
        </w:rPr>
        <w:t>4</w:t>
      </w:r>
      <w:r w:rsidRPr="00B103E5">
        <w:rPr>
          <w:rFonts w:asciiTheme="majorHAnsi" w:hAnsiTheme="majorHAnsi"/>
          <w:i w:val="0"/>
          <w:color w:val="auto"/>
          <w:sz w:val="22"/>
        </w:rPr>
        <w:t>'</w:t>
      </w:r>
    </w:p>
    <w:p w:rsidR="00B103E5" w:rsidRDefault="00B103E5" w:rsidP="00B103E5">
      <w:pPr>
        <w:pStyle w:val="InstructiveText"/>
        <w:numPr>
          <w:ilvl w:val="1"/>
          <w:numId w:val="20"/>
        </w:numPr>
        <w:spacing w:before="0" w:after="0"/>
        <w:rPr>
          <w:rFonts w:asciiTheme="majorHAnsi" w:hAnsiTheme="majorHAnsi"/>
          <w:i w:val="0"/>
          <w:color w:val="auto"/>
          <w:sz w:val="22"/>
        </w:rPr>
      </w:pPr>
      <w:r w:rsidRPr="00B103E5">
        <w:rPr>
          <w:rFonts w:asciiTheme="majorHAnsi" w:hAnsiTheme="majorHAnsi"/>
          <w:i w:val="0"/>
          <w:color w:val="auto"/>
          <w:sz w:val="22"/>
        </w:rPr>
        <w:t>Fetch data from script and export into below path</w:t>
      </w:r>
      <w:r>
        <w:rPr>
          <w:rFonts w:asciiTheme="majorHAnsi" w:hAnsiTheme="majorHAnsi"/>
          <w:i w:val="0"/>
          <w:color w:val="auto"/>
          <w:sz w:val="22"/>
        </w:rPr>
        <w:t xml:space="preserve"> –</w:t>
      </w:r>
    </w:p>
    <w:p w:rsidR="00B269C5" w:rsidRPr="00B269C5" w:rsidRDefault="00B103E5" w:rsidP="00B269C5">
      <w:pPr>
        <w:pStyle w:val="InstructiveText"/>
        <w:ind w:firstLine="720"/>
        <w:rPr>
          <w:b/>
        </w:rPr>
      </w:pPr>
      <w:r w:rsidRPr="00B103E5">
        <w:rPr>
          <w:rFonts w:asciiTheme="majorHAnsi" w:hAnsiTheme="majorHAnsi"/>
          <w:b/>
          <w:i w:val="0"/>
          <w:color w:val="auto"/>
          <w:sz w:val="22"/>
        </w:rPr>
        <w:t xml:space="preserve">        </w:t>
      </w:r>
      <w:r w:rsidR="003C601D" w:rsidRPr="003C601D">
        <w:rPr>
          <w:rFonts w:asciiTheme="majorHAnsi" w:hAnsiTheme="majorHAnsi"/>
          <w:b/>
          <w:i w:val="0"/>
          <w:color w:val="auto"/>
          <w:sz w:val="22"/>
        </w:rPr>
        <w:t xml:space="preserve">            </w:t>
      </w:r>
      <w:hyperlink r:id="rId10" w:history="1">
        <w:r w:rsidR="00B269C5" w:rsidRPr="00B269C5">
          <w:rPr>
            <w:rFonts w:asciiTheme="majorHAnsi" w:hAnsiTheme="majorHAnsi"/>
            <w:b/>
            <w:i w:val="0"/>
            <w:color w:val="auto"/>
            <w:sz w:val="22"/>
          </w:rPr>
          <w:t>\\hpm-fs1\Garden City\Data\</w:t>
        </w:r>
        <w:proofErr w:type="spellStart"/>
        <w:r w:rsidR="00B269C5" w:rsidRPr="00B269C5">
          <w:rPr>
            <w:rFonts w:asciiTheme="majorHAnsi" w:hAnsiTheme="majorHAnsi"/>
            <w:b/>
            <w:i w:val="0"/>
            <w:color w:val="auto"/>
            <w:sz w:val="22"/>
          </w:rPr>
          <w:t>Nextgen</w:t>
        </w:r>
        <w:proofErr w:type="spellEnd"/>
        <w:r w:rsidR="00B269C5" w:rsidRPr="00B269C5">
          <w:rPr>
            <w:rFonts w:asciiTheme="majorHAnsi" w:hAnsiTheme="majorHAnsi"/>
            <w:b/>
            <w:i w:val="0"/>
            <w:color w:val="auto"/>
            <w:sz w:val="22"/>
          </w:rPr>
          <w:t xml:space="preserve"> Reports\Reports\Daily Orders.csv</w:t>
        </w:r>
      </w:hyperlink>
    </w:p>
    <w:p w:rsidR="003C601D" w:rsidRDefault="003C601D" w:rsidP="003C601D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2"/>
        </w:rPr>
      </w:pPr>
    </w:p>
    <w:p w:rsidR="003C601D" w:rsidRDefault="003C601D" w:rsidP="003C601D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3C601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Send Email </w:t>
      </w:r>
    </w:p>
    <w:p w:rsidR="003C601D" w:rsidRDefault="003C601D" w:rsidP="003C601D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</w:t>
      </w:r>
      <w:r w:rsidRPr="003C601D">
        <w:rPr>
          <w:rFonts w:asciiTheme="majorHAnsi" w:hAnsiTheme="majorHAnsi"/>
          <w:i w:val="0"/>
          <w:color w:val="auto"/>
          <w:sz w:val="22"/>
        </w:rPr>
        <w:t xml:space="preserve">Report send to following users from </w:t>
      </w:r>
      <w:hyperlink r:id="rId11" w:history="1">
        <w:r w:rsidRPr="006143DF">
          <w:rPr>
            <w:rStyle w:val="Hyperlink"/>
            <w:rFonts w:asciiTheme="majorHAnsi" w:hAnsiTheme="majorHAnsi"/>
            <w:b/>
            <w:i w:val="0"/>
            <w:sz w:val="22"/>
          </w:rPr>
          <w:t>ikst2@healthplusmgmt.com</w:t>
        </w:r>
      </w:hyperlink>
    </w:p>
    <w:p w:rsidR="00B269C5" w:rsidRPr="00B269C5" w:rsidRDefault="00B269C5" w:rsidP="00B269C5">
      <w:pPr>
        <w:pStyle w:val="InstructiveText"/>
        <w:numPr>
          <w:ilvl w:val="0"/>
          <w:numId w:val="26"/>
        </w:numPr>
        <w:rPr>
          <w:rStyle w:val="Hyperlink"/>
          <w:rFonts w:asciiTheme="majorHAnsi" w:hAnsiTheme="majorHAnsi"/>
          <w:b/>
          <w:i w:val="0"/>
          <w:sz w:val="22"/>
        </w:rPr>
      </w:pPr>
      <w:hyperlink r:id="rId12" w:history="1">
        <w:r w:rsidRPr="00B269C5">
          <w:rPr>
            <w:rStyle w:val="Hyperlink"/>
            <w:rFonts w:asciiTheme="majorHAnsi" w:hAnsiTheme="majorHAnsi"/>
            <w:b/>
            <w:i w:val="0"/>
            <w:sz w:val="22"/>
          </w:rPr>
          <w:t>ssanso@healthplusmgmt.com</w:t>
        </w:r>
      </w:hyperlink>
    </w:p>
    <w:p w:rsidR="00B269C5" w:rsidRPr="00B269C5" w:rsidRDefault="00B269C5" w:rsidP="00B269C5">
      <w:pPr>
        <w:pStyle w:val="InstructiveText"/>
        <w:numPr>
          <w:ilvl w:val="0"/>
          <w:numId w:val="26"/>
        </w:numPr>
        <w:rPr>
          <w:rStyle w:val="Hyperlink"/>
          <w:rFonts w:asciiTheme="majorHAnsi" w:hAnsiTheme="majorHAnsi"/>
          <w:b/>
          <w:i w:val="0"/>
          <w:sz w:val="22"/>
        </w:rPr>
      </w:pPr>
      <w:hyperlink r:id="rId13" w:history="1">
        <w:r w:rsidRPr="00B269C5">
          <w:rPr>
            <w:rStyle w:val="Hyperlink"/>
            <w:rFonts w:asciiTheme="majorHAnsi" w:hAnsiTheme="majorHAnsi"/>
            <w:b/>
            <w:i w:val="0"/>
            <w:sz w:val="22"/>
          </w:rPr>
          <w:t>cburkel@healthplusmgmt.com</w:t>
        </w:r>
      </w:hyperlink>
    </w:p>
    <w:p w:rsidR="00B269C5" w:rsidRPr="00B269C5" w:rsidRDefault="00B269C5" w:rsidP="00B269C5">
      <w:pPr>
        <w:pStyle w:val="InstructiveText"/>
        <w:numPr>
          <w:ilvl w:val="0"/>
          <w:numId w:val="26"/>
        </w:numPr>
        <w:rPr>
          <w:rStyle w:val="Hyperlink"/>
          <w:rFonts w:asciiTheme="majorHAnsi" w:hAnsiTheme="majorHAnsi"/>
          <w:b/>
          <w:i w:val="0"/>
          <w:sz w:val="22"/>
        </w:rPr>
      </w:pPr>
      <w:hyperlink r:id="rId14" w:history="1">
        <w:r w:rsidRPr="00B269C5">
          <w:rPr>
            <w:rStyle w:val="Hyperlink"/>
            <w:rFonts w:asciiTheme="majorHAnsi" w:hAnsiTheme="majorHAnsi"/>
            <w:b/>
            <w:i w:val="0"/>
            <w:sz w:val="22"/>
          </w:rPr>
          <w:t>mbaaklini@healthplusmgmt.com</w:t>
        </w:r>
      </w:hyperlink>
    </w:p>
    <w:p w:rsidR="00B269C5" w:rsidRPr="00B269C5" w:rsidRDefault="00B269C5" w:rsidP="00B269C5">
      <w:pPr>
        <w:pStyle w:val="InstructiveText"/>
        <w:numPr>
          <w:ilvl w:val="0"/>
          <w:numId w:val="26"/>
        </w:numPr>
        <w:rPr>
          <w:rStyle w:val="Hyperlink"/>
          <w:rFonts w:asciiTheme="majorHAnsi" w:hAnsiTheme="majorHAnsi"/>
          <w:b/>
          <w:sz w:val="22"/>
        </w:rPr>
      </w:pPr>
      <w:r w:rsidRPr="00B269C5">
        <w:rPr>
          <w:rStyle w:val="Hyperlink"/>
          <w:rFonts w:asciiTheme="majorHAnsi" w:hAnsiTheme="majorHAnsi"/>
          <w:b/>
          <w:i w:val="0"/>
          <w:sz w:val="22"/>
        </w:rPr>
        <w:t>fortega@healthplusmgmt.com</w:t>
      </w:r>
    </w:p>
    <w:p w:rsidR="002B5648" w:rsidRPr="002B5648" w:rsidRDefault="002B5648" w:rsidP="002B5648">
      <w:pPr>
        <w:tabs>
          <w:tab w:val="left" w:pos="3647"/>
        </w:tabs>
        <w:autoSpaceDE w:val="0"/>
        <w:autoSpaceDN w:val="0"/>
        <w:adjustRightInd w:val="0"/>
        <w:rPr>
          <w:rStyle w:val="Hyperlink"/>
          <w:rFonts w:ascii="Arial" w:hAnsi="Arial"/>
          <w:b/>
        </w:rPr>
      </w:pPr>
    </w:p>
    <w:p w:rsidR="00B103E5" w:rsidRDefault="00B103E5" w:rsidP="00B103E5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</w:p>
    <w:p w:rsidR="002B5648" w:rsidRPr="002B5648" w:rsidRDefault="002B5648" w:rsidP="002B5648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  <w:r w:rsidRPr="002B5648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“SSIS Package” Attached.</w:t>
      </w:r>
    </w:p>
    <w:p w:rsidR="002B5648" w:rsidRPr="00B103E5" w:rsidRDefault="002B5648" w:rsidP="002B5648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</w:t>
      </w:r>
      <w:bookmarkStart w:id="20" w:name="_GoBack"/>
      <w:bookmarkEnd w:id="20"/>
      <w:r w:rsidR="00B269C5">
        <w:rPr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0.25pt" o:ole="">
            <v:imagedata r:id="rId15" o:title=""/>
          </v:shape>
          <o:OLEObject Type="Embed" ProgID="Package" ShapeID="_x0000_i1025" DrawAspect="Icon" ObjectID="_1562793964" r:id="rId16"/>
        </w:object>
      </w:r>
    </w:p>
    <w:p w:rsidR="00B103E5" w:rsidRPr="00B103E5" w:rsidRDefault="00B103E5" w:rsidP="00B103E5">
      <w:pPr>
        <w:pStyle w:val="InstructiveText"/>
        <w:spacing w:before="0" w:after="0"/>
        <w:ind w:left="1080"/>
        <w:rPr>
          <w:rFonts w:asciiTheme="majorHAnsi" w:hAnsiTheme="majorHAnsi"/>
          <w:i w:val="0"/>
          <w:color w:val="auto"/>
          <w:sz w:val="22"/>
        </w:rPr>
      </w:pPr>
    </w:p>
    <w:p w:rsidR="00B103E5" w:rsidRPr="00B103E5" w:rsidRDefault="00B103E5" w:rsidP="00B103E5">
      <w:pPr>
        <w:pStyle w:val="InstructiveText"/>
        <w:spacing w:before="0" w:after="0"/>
        <w:ind w:left="1440"/>
        <w:rPr>
          <w:rFonts w:asciiTheme="majorHAnsi" w:hAnsiTheme="majorHAnsi"/>
          <w:i w:val="0"/>
          <w:color w:val="auto"/>
          <w:sz w:val="22"/>
        </w:rPr>
      </w:pPr>
    </w:p>
    <w:p w:rsidR="00B103E5" w:rsidRPr="00B103E5" w:rsidRDefault="00B103E5" w:rsidP="00B103E5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B103E5" w:rsidRPr="00B103E5" w:rsidRDefault="00B103E5" w:rsidP="00B103E5">
      <w:pPr>
        <w:pStyle w:val="InstructiveText"/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</w:p>
    <w:p w:rsidR="00B103E5" w:rsidRPr="00AA0A80" w:rsidRDefault="00B103E5" w:rsidP="00B103E5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3F0" w:rsidRDefault="006213F0">
      <w:r>
        <w:separator/>
      </w:r>
    </w:p>
  </w:endnote>
  <w:endnote w:type="continuationSeparator" w:id="0">
    <w:p w:rsidR="006213F0" w:rsidRDefault="00621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B269C5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B269C5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3F0" w:rsidRDefault="006213F0">
      <w:r>
        <w:separator/>
      </w:r>
    </w:p>
  </w:footnote>
  <w:footnote w:type="continuationSeparator" w:id="0">
    <w:p w:rsidR="006213F0" w:rsidRDefault="00621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A352C5"/>
    <w:multiLevelType w:val="hybridMultilevel"/>
    <w:tmpl w:val="1632BF7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6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21"/>
  </w:num>
  <w:num w:numId="4">
    <w:abstractNumId w:val="23"/>
  </w:num>
  <w:num w:numId="5">
    <w:abstractNumId w:val="4"/>
  </w:num>
  <w:num w:numId="6">
    <w:abstractNumId w:val="18"/>
  </w:num>
  <w:num w:numId="7">
    <w:abstractNumId w:val="17"/>
  </w:num>
  <w:num w:numId="8">
    <w:abstractNumId w:val="17"/>
  </w:num>
  <w:num w:numId="9">
    <w:abstractNumId w:val="16"/>
  </w:num>
  <w:num w:numId="10">
    <w:abstractNumId w:val="6"/>
  </w:num>
  <w:num w:numId="11">
    <w:abstractNumId w:val="8"/>
  </w:num>
  <w:num w:numId="12">
    <w:abstractNumId w:val="15"/>
  </w:num>
  <w:num w:numId="13">
    <w:abstractNumId w:val="1"/>
  </w:num>
  <w:num w:numId="14">
    <w:abstractNumId w:val="22"/>
  </w:num>
  <w:num w:numId="15">
    <w:abstractNumId w:val="5"/>
  </w:num>
  <w:num w:numId="16">
    <w:abstractNumId w:val="0"/>
  </w:num>
  <w:num w:numId="17">
    <w:abstractNumId w:val="19"/>
  </w:num>
  <w:num w:numId="18">
    <w:abstractNumId w:val="7"/>
  </w:num>
  <w:num w:numId="19">
    <w:abstractNumId w:val="13"/>
  </w:num>
  <w:num w:numId="20">
    <w:abstractNumId w:val="20"/>
  </w:num>
  <w:num w:numId="21">
    <w:abstractNumId w:val="9"/>
  </w:num>
  <w:num w:numId="22">
    <w:abstractNumId w:val="2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3"/>
  </w:num>
  <w:num w:numId="24">
    <w:abstractNumId w:val="10"/>
  </w:num>
  <w:num w:numId="25">
    <w:abstractNumId w:val="11"/>
  </w:num>
  <w:num w:numId="26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1FD7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589C"/>
    <w:rsid w:val="003B6167"/>
    <w:rsid w:val="003B6445"/>
    <w:rsid w:val="003C0634"/>
    <w:rsid w:val="003C0BCD"/>
    <w:rsid w:val="003C1310"/>
    <w:rsid w:val="003C47D0"/>
    <w:rsid w:val="003C601D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5086"/>
    <w:rsid w:val="005964D5"/>
    <w:rsid w:val="005974A4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13F0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6403B"/>
    <w:rsid w:val="00885587"/>
    <w:rsid w:val="00891554"/>
    <w:rsid w:val="00893F65"/>
    <w:rsid w:val="008A072E"/>
    <w:rsid w:val="008A2C36"/>
    <w:rsid w:val="008A39AB"/>
    <w:rsid w:val="008A4803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3E5"/>
    <w:rsid w:val="00B10FFD"/>
    <w:rsid w:val="00B21737"/>
    <w:rsid w:val="00B269C5"/>
    <w:rsid w:val="00B27EAE"/>
    <w:rsid w:val="00B307F1"/>
    <w:rsid w:val="00B32FAC"/>
    <w:rsid w:val="00B34628"/>
    <w:rsid w:val="00B53A4D"/>
    <w:rsid w:val="00B6380D"/>
    <w:rsid w:val="00B70B5D"/>
    <w:rsid w:val="00B73080"/>
    <w:rsid w:val="00B74F52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cburkel@healthplusmgmt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ssanso@healthplusmgmt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kst2@healthplusmgm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file:///\\hpm-fs1\Garden%20City\Data\Nextgen%20Reports\Reports\Daily%20Orders.csv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Nextgen%20Reports\Reports\Daily%20Orders.csv" TargetMode="External"/><Relationship Id="rId14" Type="http://schemas.openxmlformats.org/officeDocument/2006/relationships/hyperlink" Target="mailto:mbaaklini@healthplusmgmt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31AD6-CCE1-4D11-A636-679621ECC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44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1416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17</cp:revision>
  <cp:lastPrinted>2015-04-23T20:12:00Z</cp:lastPrinted>
  <dcterms:created xsi:type="dcterms:W3CDTF">2017-07-26T15:30:00Z</dcterms:created>
  <dcterms:modified xsi:type="dcterms:W3CDTF">2017-07-28T19:10:00Z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