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DCD" w:rsidRPr="00602AE6" w:rsidRDefault="00AA0263" w:rsidP="00602AE6">
      <w:pPr>
        <w:contextualSpacing/>
        <w:jc w:val="left"/>
        <w:rPr>
          <w:rFonts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8F692F" wp14:editId="2EC2DAA3">
                <wp:simplePos x="0" y="0"/>
                <wp:positionH relativeFrom="page">
                  <wp:align>left</wp:align>
                </wp:positionH>
                <wp:positionV relativeFrom="page">
                  <wp:posOffset>7341235</wp:posOffset>
                </wp:positionV>
                <wp:extent cx="4511040" cy="508000"/>
                <wp:effectExtent l="0" t="0" r="0" b="6350"/>
                <wp:wrapThrough wrapText="bothSides">
                  <wp:wrapPolygon edited="0">
                    <wp:start x="182" y="0"/>
                    <wp:lineTo x="182" y="21060"/>
                    <wp:lineTo x="21253" y="21060"/>
                    <wp:lineTo x="21253" y="0"/>
                    <wp:lineTo x="182" y="0"/>
                  </wp:wrapPolygon>
                </wp:wrapThrough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1040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0263" w:rsidRPr="00312E51" w:rsidRDefault="00F92E91" w:rsidP="00AA0263">
                            <w:pPr>
                              <w:rPr>
                                <w:b/>
                                <w:color w:val="E26C07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E26C07"/>
                                <w:sz w:val="48"/>
                              </w:rPr>
                              <w:t>August 11</w:t>
                            </w:r>
                            <w:r w:rsidR="00AA0263">
                              <w:rPr>
                                <w:b/>
                                <w:color w:val="E26C07"/>
                                <w:sz w:val="48"/>
                              </w:rPr>
                              <w:t>, 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8F692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578.05pt;width:355.2pt;height:40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" filled="f" stroked="f">
                <v:textbox>
                  <w:txbxContent>
                    <w:p w:rsidR="00AA0263" w:rsidRPr="00312E51" w:rsidRDefault="00F92E91" w:rsidP="00AA0263">
                      <w:pPr>
                        <w:rPr>
                          <w:b/>
                          <w:color w:val="E26C07"/>
                          <w:sz w:val="48"/>
                        </w:rPr>
                      </w:pPr>
                      <w:r>
                        <w:rPr>
                          <w:b/>
                          <w:color w:val="E26C07"/>
                          <w:sz w:val="48"/>
                        </w:rPr>
                        <w:t>August 11</w:t>
                      </w:r>
                      <w:r w:rsidR="00AA0263">
                        <w:rPr>
                          <w:b/>
                          <w:color w:val="E26C07"/>
                          <w:sz w:val="48"/>
                        </w:rPr>
                        <w:t>, 2017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386905"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1806B26" wp14:editId="669B7582">
                <wp:simplePos x="0" y="0"/>
                <wp:positionH relativeFrom="margin">
                  <wp:posOffset>-390525</wp:posOffset>
                </wp:positionH>
                <wp:positionV relativeFrom="paragraph">
                  <wp:posOffset>4364990</wp:posOffset>
                </wp:positionV>
                <wp:extent cx="6315075" cy="165862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5075" cy="165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8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0263" w:rsidRPr="00780A3B" w:rsidRDefault="00AA0263" w:rsidP="00AA0263">
                            <w:pPr>
                              <w:pStyle w:val="Title1"/>
                              <w:jc w:val="left"/>
                              <w:rPr>
                                <w:rFonts w:asciiTheme="majorHAnsi" w:hAnsiTheme="majorHAnsi"/>
                              </w:rPr>
                            </w:pPr>
                            <w:r w:rsidRPr="00780A3B">
                              <w:rPr>
                                <w:rFonts w:asciiTheme="majorHAnsi" w:hAnsiTheme="majorHAnsi"/>
                              </w:rPr>
                              <w:t xml:space="preserve">Technical specification document – </w:t>
                            </w:r>
                          </w:p>
                          <w:p w:rsidR="00386905" w:rsidRPr="00E26812" w:rsidRDefault="00F84C69" w:rsidP="00F84C69">
                            <w:pPr>
                              <w:pStyle w:val="Title1"/>
                              <w:jc w:val="left"/>
                            </w:pPr>
                            <w:r w:rsidRPr="00F84C69">
                              <w:rPr>
                                <w:rFonts w:asciiTheme="majorHAnsi" w:hAnsiTheme="majorHAnsi"/>
                              </w:rPr>
                              <w:t>Database Restore/Refresh (Non-Production)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06B26" id="Text Box 2" o:spid="_x0000_s1027" type="#_x0000_t202" style="position:absolute;margin-left:-30.75pt;margin-top:343.7pt;width:497.25pt;height:130.6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" filled="f" stroked="f" strokecolor="#d8d8d8 [2732]">
                <v:textbox>
                  <w:txbxContent>
                    <w:p w:rsidR="00AA0263" w:rsidRPr="00780A3B" w:rsidRDefault="00AA0263" w:rsidP="00AA0263">
                      <w:pPr>
                        <w:pStyle w:val="Title1"/>
                        <w:jc w:val="left"/>
                        <w:rPr>
                          <w:rFonts w:asciiTheme="majorHAnsi" w:hAnsiTheme="majorHAnsi"/>
                        </w:rPr>
                      </w:pPr>
                      <w:r w:rsidRPr="00780A3B">
                        <w:rPr>
                          <w:rFonts w:asciiTheme="majorHAnsi" w:hAnsiTheme="majorHAnsi"/>
                        </w:rPr>
                        <w:t xml:space="preserve">Technical specification document – </w:t>
                      </w:r>
                    </w:p>
                    <w:p w:rsidR="00386905" w:rsidRPr="00E26812" w:rsidRDefault="00F84C69" w:rsidP="00F84C69">
                      <w:pPr>
                        <w:pStyle w:val="Title1"/>
                        <w:jc w:val="left"/>
                      </w:pPr>
                      <w:r w:rsidRPr="00F84C69">
                        <w:rPr>
                          <w:rFonts w:asciiTheme="majorHAnsi" w:hAnsiTheme="majorHAnsi"/>
                        </w:rPr>
                        <w:t>Database Restore/Refresh (Non-Production)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6905">
        <w:rPr>
          <w:noProof/>
        </w:rPr>
        <w:drawing>
          <wp:anchor distT="0" distB="0" distL="114300" distR="114300" simplePos="0" relativeHeight="251656191" behindDoc="0" locked="0" layoutInCell="1" allowOverlap="1" wp14:anchorId="74F7DADC" wp14:editId="63941392">
            <wp:simplePos x="0" y="0"/>
            <wp:positionH relativeFrom="page">
              <wp:posOffset>-258445</wp:posOffset>
            </wp:positionH>
            <wp:positionV relativeFrom="page">
              <wp:posOffset>5350510</wp:posOffset>
            </wp:positionV>
            <wp:extent cx="6936740" cy="1891665"/>
            <wp:effectExtent l="0" t="0" r="0" b="0"/>
            <wp:wrapThrough wrapText="bothSides">
              <wp:wrapPolygon edited="0">
                <wp:start x="0" y="0"/>
                <wp:lineTo x="0" y="21317"/>
                <wp:lineTo x="21533" y="21317"/>
                <wp:lineTo x="21533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x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6740" cy="189166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D4F94">
        <w:rPr>
          <w:rFonts w:cs="Arial"/>
          <w:b/>
        </w:rPr>
        <w:br w:type="page"/>
      </w:r>
    </w:p>
    <w:p w:rsidR="006A56E1" w:rsidRPr="00DD4470" w:rsidRDefault="006A56E1" w:rsidP="006A56E1">
      <w:pPr>
        <w:pStyle w:val="Heading1"/>
        <w:rPr>
          <w:rFonts w:asciiTheme="majorHAnsi" w:hAnsiTheme="majorHAnsi"/>
        </w:rPr>
      </w:pPr>
      <w:bookmarkStart w:id="0" w:name="_Toc532359082"/>
      <w:bookmarkStart w:id="1" w:name="_Toc511466967"/>
      <w:bookmarkStart w:id="2" w:name="_Toc511190286"/>
      <w:bookmarkStart w:id="3" w:name="_Toc427061770"/>
      <w:bookmarkStart w:id="4" w:name="_Toc427061806"/>
      <w:r w:rsidRPr="00DD4470">
        <w:rPr>
          <w:rFonts w:asciiTheme="majorHAnsi" w:hAnsiTheme="majorHAnsi"/>
        </w:rPr>
        <w:lastRenderedPageBreak/>
        <w:t>INTRODUCTION</w:t>
      </w:r>
      <w:bookmarkEnd w:id="0"/>
      <w:bookmarkEnd w:id="1"/>
      <w:bookmarkEnd w:id="2"/>
      <w:bookmarkEnd w:id="3"/>
      <w:bookmarkEnd w:id="4"/>
    </w:p>
    <w:p w:rsidR="00B103E5" w:rsidRPr="00DD4470" w:rsidRDefault="006A56E1" w:rsidP="00DD4470">
      <w:pPr>
        <w:pStyle w:val="Heading1"/>
        <w:rPr>
          <w:rFonts w:asciiTheme="majorHAnsi" w:hAnsiTheme="majorHAnsi"/>
        </w:rPr>
      </w:pPr>
      <w:bookmarkStart w:id="5" w:name="_Toc532359083"/>
      <w:bookmarkStart w:id="6" w:name="_Toc427061771"/>
      <w:bookmarkStart w:id="7" w:name="_Toc427061807"/>
      <w:r w:rsidRPr="00DD4470">
        <w:rPr>
          <w:rFonts w:asciiTheme="majorHAnsi" w:hAnsiTheme="majorHAnsi"/>
        </w:rPr>
        <w:t>Objective</w:t>
      </w:r>
      <w:bookmarkEnd w:id="5"/>
      <w:bookmarkEnd w:id="6"/>
      <w:bookmarkEnd w:id="7"/>
    </w:p>
    <w:p w:rsidR="0031541E" w:rsidRDefault="00C6088A" w:rsidP="0031541E">
      <w:pPr>
        <w:pStyle w:val="InstructiveText"/>
        <w:rPr>
          <w:rFonts w:asciiTheme="majorHAnsi" w:hAnsiTheme="majorHAnsi"/>
          <w:i w:val="0"/>
          <w:color w:val="auto"/>
          <w:sz w:val="22"/>
          <w:szCs w:val="22"/>
        </w:rPr>
      </w:pPr>
      <w:bookmarkStart w:id="8" w:name="_Toc532359084"/>
      <w:bookmarkStart w:id="9" w:name="_Toc427061772"/>
      <w:bookmarkStart w:id="10" w:name="_Toc427061808"/>
      <w:bookmarkStart w:id="11" w:name="_Toc511466970"/>
      <w:bookmarkStart w:id="12" w:name="_Toc511190289"/>
      <w:r>
        <w:rPr>
          <w:rFonts w:asciiTheme="majorHAnsi" w:hAnsiTheme="majorHAnsi"/>
          <w:i w:val="0"/>
          <w:color w:val="auto"/>
          <w:sz w:val="22"/>
          <w:szCs w:val="22"/>
        </w:rPr>
        <w:t xml:space="preserve"> </w:t>
      </w:r>
      <w:r w:rsidR="009F45F0">
        <w:rPr>
          <w:rFonts w:asciiTheme="majorHAnsi" w:hAnsiTheme="majorHAnsi"/>
          <w:i w:val="0"/>
          <w:color w:val="auto"/>
          <w:sz w:val="22"/>
          <w:szCs w:val="22"/>
        </w:rPr>
        <w:t>Script to restore Non-Production database (</w:t>
      </w:r>
      <w:proofErr w:type="spellStart"/>
      <w:r w:rsidR="009F45F0">
        <w:rPr>
          <w:rFonts w:asciiTheme="majorHAnsi" w:hAnsiTheme="majorHAnsi"/>
          <w:i w:val="0"/>
          <w:color w:val="auto"/>
          <w:sz w:val="22"/>
          <w:szCs w:val="22"/>
        </w:rPr>
        <w:t>NGTest</w:t>
      </w:r>
      <w:proofErr w:type="spellEnd"/>
      <w:r w:rsidR="009F45F0">
        <w:rPr>
          <w:rFonts w:asciiTheme="majorHAnsi" w:hAnsiTheme="majorHAnsi"/>
          <w:i w:val="0"/>
          <w:color w:val="auto"/>
          <w:sz w:val="22"/>
          <w:szCs w:val="22"/>
        </w:rPr>
        <w:t>, NGDEVL and NGDEMO)</w:t>
      </w:r>
    </w:p>
    <w:p w:rsidR="0031541E" w:rsidRPr="00111523" w:rsidRDefault="0031541E" w:rsidP="0031541E">
      <w:pPr>
        <w:pStyle w:val="InstructiveText"/>
        <w:rPr>
          <w:rFonts w:asciiTheme="majorHAnsi" w:hAnsiTheme="majorHAnsi"/>
          <w:i w:val="0"/>
          <w:color w:val="auto"/>
          <w:sz w:val="22"/>
          <w:szCs w:val="22"/>
        </w:rPr>
      </w:pPr>
    </w:p>
    <w:p w:rsidR="00A37CE0" w:rsidRPr="00DD4470" w:rsidRDefault="006A56E1" w:rsidP="00DD4470">
      <w:pPr>
        <w:pStyle w:val="Heading1"/>
        <w:rPr>
          <w:rFonts w:asciiTheme="majorHAnsi" w:hAnsiTheme="majorHAnsi"/>
        </w:rPr>
      </w:pPr>
      <w:r w:rsidRPr="00DD4470">
        <w:rPr>
          <w:rFonts w:asciiTheme="majorHAnsi" w:hAnsiTheme="majorHAnsi"/>
        </w:rPr>
        <w:t>Scope</w:t>
      </w:r>
      <w:bookmarkEnd w:id="8"/>
      <w:bookmarkEnd w:id="9"/>
      <w:bookmarkEnd w:id="10"/>
      <w:bookmarkEnd w:id="11"/>
      <w:bookmarkEnd w:id="12"/>
    </w:p>
    <w:p w:rsidR="000F16E1" w:rsidRPr="00C6088A" w:rsidRDefault="00C6088A" w:rsidP="000F16E1">
      <w:pPr>
        <w:pStyle w:val="InstructiveText"/>
        <w:rPr>
          <w:rFonts w:asciiTheme="majorHAnsi" w:hAnsiTheme="majorHAnsi"/>
          <w:i w:val="0"/>
          <w:color w:val="auto"/>
          <w:sz w:val="22"/>
          <w:szCs w:val="22"/>
        </w:rPr>
      </w:pPr>
      <w:bookmarkStart w:id="13" w:name="_Toc532359085"/>
      <w:bookmarkStart w:id="14" w:name="_Toc511548540"/>
      <w:bookmarkStart w:id="15" w:name="_Toc511464888"/>
      <w:bookmarkStart w:id="16" w:name="_Toc509908716"/>
      <w:bookmarkStart w:id="17" w:name="_Toc509907847"/>
      <w:bookmarkStart w:id="18" w:name="_Toc427061773"/>
      <w:bookmarkStart w:id="19" w:name="_Toc427061809"/>
      <w:r w:rsidRPr="00C6088A">
        <w:rPr>
          <w:rFonts w:asciiTheme="majorHAnsi" w:hAnsiTheme="majorHAnsi"/>
          <w:i w:val="0"/>
          <w:color w:val="auto"/>
          <w:sz w:val="22"/>
          <w:szCs w:val="22"/>
        </w:rPr>
        <w:t>Script to run manually as per the requirements</w:t>
      </w:r>
      <w:r w:rsidR="000F16E1" w:rsidRPr="000F16E1">
        <w:rPr>
          <w:rFonts w:asciiTheme="majorHAnsi" w:hAnsiTheme="majorHAnsi"/>
          <w:i w:val="0"/>
          <w:color w:val="auto"/>
          <w:sz w:val="22"/>
          <w:szCs w:val="22"/>
        </w:rPr>
        <w:t>.</w:t>
      </w:r>
    </w:p>
    <w:p w:rsidR="004B4980" w:rsidRPr="00B103E5" w:rsidRDefault="004B4980" w:rsidP="00B103E5">
      <w:pPr>
        <w:pStyle w:val="Heading1"/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</w:pPr>
    </w:p>
    <w:p w:rsidR="00A37CE0" w:rsidRPr="00DD4470" w:rsidRDefault="006A56E1" w:rsidP="00DD4470">
      <w:pPr>
        <w:pStyle w:val="Heading1"/>
        <w:rPr>
          <w:rFonts w:asciiTheme="majorHAnsi" w:hAnsiTheme="majorHAnsi"/>
        </w:rPr>
      </w:pPr>
      <w:r w:rsidRPr="00DD4470">
        <w:rPr>
          <w:rFonts w:asciiTheme="majorHAnsi" w:hAnsiTheme="majorHAnsi"/>
        </w:rPr>
        <w:t>Functionality</w:t>
      </w:r>
      <w:bookmarkEnd w:id="13"/>
      <w:bookmarkEnd w:id="14"/>
      <w:bookmarkEnd w:id="15"/>
      <w:bookmarkEnd w:id="16"/>
      <w:bookmarkEnd w:id="17"/>
      <w:bookmarkEnd w:id="18"/>
      <w:bookmarkEnd w:id="19"/>
    </w:p>
    <w:p w:rsidR="0031541E" w:rsidRDefault="00C6088A" w:rsidP="00611A30">
      <w:pPr>
        <w:pStyle w:val="InstructiveText"/>
        <w:rPr>
          <w:rFonts w:asciiTheme="majorHAnsi" w:hAnsiTheme="majorHAnsi"/>
          <w:i w:val="0"/>
          <w:color w:val="auto"/>
          <w:sz w:val="22"/>
          <w:szCs w:val="22"/>
        </w:rPr>
      </w:pPr>
      <w:r>
        <w:rPr>
          <w:rFonts w:asciiTheme="majorHAnsi" w:hAnsiTheme="majorHAnsi"/>
          <w:i w:val="0"/>
          <w:color w:val="auto"/>
          <w:sz w:val="22"/>
          <w:szCs w:val="22"/>
        </w:rPr>
        <w:t xml:space="preserve">Script designed </w:t>
      </w:r>
      <w:r w:rsidR="009F45F0">
        <w:rPr>
          <w:rFonts w:asciiTheme="majorHAnsi" w:hAnsiTheme="majorHAnsi"/>
          <w:i w:val="0"/>
          <w:color w:val="auto"/>
          <w:sz w:val="22"/>
          <w:szCs w:val="22"/>
        </w:rPr>
        <w:t>restore “Non-Production” database.</w:t>
      </w:r>
    </w:p>
    <w:p w:rsidR="00455E23" w:rsidRDefault="00455E23" w:rsidP="00611A30">
      <w:pPr>
        <w:pStyle w:val="InstructiveText"/>
        <w:rPr>
          <w:rFonts w:asciiTheme="majorHAnsi" w:hAnsiTheme="majorHAnsi"/>
          <w:i w:val="0"/>
          <w:color w:val="auto"/>
          <w:sz w:val="22"/>
          <w:szCs w:val="22"/>
        </w:rPr>
      </w:pPr>
    </w:p>
    <w:p w:rsidR="003D216D" w:rsidRDefault="003D216D" w:rsidP="00A61D11">
      <w:pPr>
        <w:pStyle w:val="InstructiveText"/>
        <w:ind w:left="720"/>
        <w:rPr>
          <w:rFonts w:asciiTheme="majorHAnsi" w:hAnsiTheme="majorHAnsi"/>
          <w:i w:val="0"/>
          <w:color w:val="auto"/>
          <w:sz w:val="22"/>
          <w:szCs w:val="22"/>
        </w:rPr>
      </w:pPr>
      <w:r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Step 1 </w:t>
      </w:r>
      <w:r w:rsidR="00455E23">
        <w:rPr>
          <w:rFonts w:asciiTheme="majorHAnsi" w:hAnsiTheme="majorHAnsi"/>
          <w:b/>
          <w:i w:val="0"/>
          <w:color w:val="auto"/>
          <w:sz w:val="24"/>
          <w:szCs w:val="24"/>
        </w:rPr>
        <w:t>–</w:t>
      </w:r>
      <w:r w:rsidR="000F16E1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 </w:t>
      </w:r>
      <w:r w:rsidR="00455E23">
        <w:rPr>
          <w:rFonts w:asciiTheme="majorHAnsi" w:hAnsiTheme="majorHAnsi"/>
          <w:i w:val="0"/>
          <w:color w:val="auto"/>
          <w:sz w:val="22"/>
          <w:szCs w:val="22"/>
        </w:rPr>
        <w:t xml:space="preserve">Run the following script to restore non-production databases </w:t>
      </w:r>
      <w:r w:rsidR="00455E23">
        <w:rPr>
          <w:rFonts w:asciiTheme="majorHAnsi" w:hAnsiTheme="majorHAnsi"/>
          <w:i w:val="0"/>
          <w:color w:val="auto"/>
          <w:sz w:val="22"/>
          <w:szCs w:val="22"/>
        </w:rPr>
        <w:t>(</w:t>
      </w:r>
      <w:proofErr w:type="spellStart"/>
      <w:r w:rsidR="00455E23">
        <w:rPr>
          <w:rFonts w:asciiTheme="majorHAnsi" w:hAnsiTheme="majorHAnsi"/>
          <w:i w:val="0"/>
          <w:color w:val="auto"/>
          <w:sz w:val="22"/>
          <w:szCs w:val="22"/>
        </w:rPr>
        <w:t>NGTest</w:t>
      </w:r>
      <w:proofErr w:type="spellEnd"/>
      <w:r w:rsidR="00455E23">
        <w:rPr>
          <w:rFonts w:asciiTheme="majorHAnsi" w:hAnsiTheme="majorHAnsi"/>
          <w:i w:val="0"/>
          <w:color w:val="auto"/>
          <w:sz w:val="22"/>
          <w:szCs w:val="22"/>
        </w:rPr>
        <w:t>, NGDEVL and NGDEMO)</w:t>
      </w:r>
    </w:p>
    <w:p w:rsidR="00FD04E5" w:rsidRDefault="00FD04E5" w:rsidP="00455E23">
      <w:pPr>
        <w:pStyle w:val="InstructiveText"/>
        <w:ind w:left="720"/>
        <w:rPr>
          <w:rFonts w:asciiTheme="majorHAnsi" w:hAnsiTheme="majorHAnsi"/>
          <w:b/>
          <w:i w:val="0"/>
          <w:color w:val="auto"/>
          <w:sz w:val="24"/>
          <w:szCs w:val="24"/>
        </w:rPr>
      </w:pPr>
    </w:p>
    <w:p w:rsidR="00A61D11" w:rsidRPr="0031541E" w:rsidRDefault="00455E23" w:rsidP="00455E23">
      <w:pPr>
        <w:pStyle w:val="InstructiveText"/>
        <w:ind w:left="720"/>
        <w:rPr>
          <w:rFonts w:asciiTheme="majorHAnsi" w:hAnsiTheme="majorHAnsi"/>
          <w:i w:val="0"/>
          <w:color w:val="auto"/>
          <w:sz w:val="22"/>
          <w:szCs w:val="22"/>
        </w:rPr>
      </w:pPr>
      <w:r>
        <w:rPr>
          <w:rFonts w:asciiTheme="majorHAnsi" w:hAnsiTheme="majorHAnsi"/>
          <w:b/>
          <w:i w:val="0"/>
          <w:color w:val="auto"/>
          <w:sz w:val="24"/>
          <w:szCs w:val="24"/>
        </w:rPr>
        <w:tab/>
      </w:r>
      <w:r>
        <w:rPr>
          <w:rFonts w:asciiTheme="majorHAnsi" w:hAnsiTheme="majorHAnsi"/>
          <w:b/>
          <w:i w:val="0"/>
          <w:color w:val="auto"/>
          <w:sz w:val="24"/>
          <w:szCs w:val="24"/>
        </w:rPr>
        <w:tab/>
      </w:r>
      <w:r w:rsidRPr="00455E23">
        <w:rPr>
          <w:rFonts w:asciiTheme="majorHAnsi" w:hAnsiTheme="majorHAnsi"/>
          <w:b/>
          <w:i w:val="0"/>
          <w:color w:val="auto"/>
          <w:sz w:val="24"/>
          <w:szCs w:val="24"/>
        </w:rPr>
        <w:object w:dxaOrig="1666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3.3pt;height:40.55pt" o:ole="">
            <v:imagedata r:id="rId9" o:title=""/>
          </v:shape>
          <o:OLEObject Type="Embed" ProgID="Package" ShapeID="_x0000_i1025" DrawAspect="Content" ObjectID="_1563919625" r:id="rId10"/>
        </w:object>
      </w:r>
    </w:p>
    <w:p w:rsidR="00FD04E5" w:rsidRDefault="003D216D" w:rsidP="003D216D">
      <w:pPr>
        <w:pStyle w:val="InstructiveText"/>
        <w:rPr>
          <w:rFonts w:asciiTheme="majorHAnsi" w:hAnsiTheme="majorHAnsi"/>
          <w:b/>
          <w:i w:val="0"/>
          <w:color w:val="auto"/>
          <w:sz w:val="22"/>
        </w:rPr>
      </w:pPr>
      <w:r>
        <w:rPr>
          <w:rFonts w:asciiTheme="majorHAnsi" w:hAnsiTheme="majorHAnsi"/>
          <w:b/>
          <w:i w:val="0"/>
          <w:color w:val="auto"/>
          <w:sz w:val="22"/>
        </w:rPr>
        <w:tab/>
      </w:r>
    </w:p>
    <w:p w:rsidR="003D216D" w:rsidRDefault="003D216D" w:rsidP="00FD04E5">
      <w:pPr>
        <w:pStyle w:val="InstructiveText"/>
        <w:ind w:firstLine="720"/>
        <w:rPr>
          <w:rFonts w:asciiTheme="majorHAnsi" w:hAnsiTheme="majorHAnsi"/>
          <w:i w:val="0"/>
          <w:color w:val="auto"/>
          <w:sz w:val="22"/>
          <w:szCs w:val="22"/>
        </w:rPr>
      </w:pPr>
      <w:r w:rsidRPr="003D216D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Step 2 </w:t>
      </w:r>
      <w:r>
        <w:rPr>
          <w:rFonts w:asciiTheme="majorHAnsi" w:hAnsiTheme="majorHAnsi"/>
          <w:b/>
          <w:i w:val="0"/>
          <w:color w:val="auto"/>
          <w:sz w:val="24"/>
          <w:szCs w:val="24"/>
        </w:rPr>
        <w:t>–</w:t>
      </w:r>
      <w:r w:rsidR="00455E23">
        <w:rPr>
          <w:rFonts w:asciiTheme="majorHAnsi" w:hAnsiTheme="majorHAnsi"/>
          <w:b/>
          <w:i w:val="0"/>
          <w:color w:val="auto"/>
          <w:sz w:val="22"/>
        </w:rPr>
        <w:t xml:space="preserve"> </w:t>
      </w:r>
      <w:r w:rsidR="00D10544" w:rsidRPr="00D10544">
        <w:rPr>
          <w:rFonts w:asciiTheme="majorHAnsi" w:hAnsiTheme="majorHAnsi"/>
          <w:i w:val="0"/>
          <w:color w:val="auto"/>
          <w:sz w:val="22"/>
          <w:szCs w:val="22"/>
        </w:rPr>
        <w:t>Once restore is completed "</w:t>
      </w:r>
      <w:r w:rsidR="00D10544" w:rsidRPr="00D10544">
        <w:rPr>
          <w:rFonts w:asciiTheme="majorHAnsi" w:hAnsiTheme="majorHAnsi"/>
          <w:b/>
          <w:i w:val="0"/>
          <w:color w:val="auto"/>
          <w:sz w:val="22"/>
          <w:szCs w:val="22"/>
        </w:rPr>
        <w:t>Set Database</w:t>
      </w:r>
      <w:r w:rsidR="00D10544" w:rsidRPr="00D10544">
        <w:rPr>
          <w:rFonts w:asciiTheme="majorHAnsi" w:hAnsiTheme="majorHAnsi"/>
          <w:i w:val="0"/>
          <w:color w:val="auto"/>
          <w:sz w:val="22"/>
          <w:szCs w:val="22"/>
        </w:rPr>
        <w:t xml:space="preserve">" in </w:t>
      </w:r>
      <w:proofErr w:type="spellStart"/>
      <w:r w:rsidR="00D10544" w:rsidRPr="00D10544">
        <w:rPr>
          <w:rFonts w:asciiTheme="majorHAnsi" w:hAnsiTheme="majorHAnsi"/>
          <w:i w:val="0"/>
          <w:color w:val="auto"/>
          <w:sz w:val="22"/>
          <w:szCs w:val="22"/>
        </w:rPr>
        <w:t>Nextgen</w:t>
      </w:r>
      <w:proofErr w:type="spellEnd"/>
      <w:r w:rsidR="00D10544" w:rsidRPr="00D10544">
        <w:rPr>
          <w:rFonts w:asciiTheme="majorHAnsi" w:hAnsiTheme="majorHAnsi"/>
          <w:i w:val="0"/>
          <w:color w:val="auto"/>
          <w:sz w:val="22"/>
          <w:szCs w:val="22"/>
        </w:rPr>
        <w:t>, Screenshot Below.</w:t>
      </w:r>
    </w:p>
    <w:p w:rsidR="00D10544" w:rsidRDefault="00D10544" w:rsidP="003D216D">
      <w:pPr>
        <w:pStyle w:val="InstructiveText"/>
        <w:rPr>
          <w:rFonts w:asciiTheme="majorHAnsi" w:hAnsiTheme="majorHAnsi"/>
          <w:i w:val="0"/>
          <w:color w:val="auto"/>
          <w:sz w:val="22"/>
          <w:szCs w:val="22"/>
        </w:rPr>
      </w:pPr>
    </w:p>
    <w:p w:rsidR="007D375B" w:rsidRDefault="00D10544" w:rsidP="003D216D">
      <w:pPr>
        <w:pStyle w:val="InstructiveText"/>
        <w:rPr>
          <w:rFonts w:asciiTheme="majorHAnsi" w:hAnsiTheme="majorHAnsi"/>
          <w:i w:val="0"/>
          <w:color w:val="auto"/>
          <w:sz w:val="22"/>
          <w:szCs w:val="22"/>
        </w:rPr>
      </w:pPr>
      <w:r>
        <w:rPr>
          <w:rFonts w:asciiTheme="majorHAnsi" w:hAnsiTheme="majorHAnsi"/>
          <w:i w:val="0"/>
          <w:color w:val="auto"/>
          <w:sz w:val="22"/>
          <w:szCs w:val="22"/>
        </w:rPr>
        <w:tab/>
      </w:r>
      <w:r>
        <w:rPr>
          <w:noProof/>
          <w:lang w:val="en-US"/>
        </w:rPr>
        <w:drawing>
          <wp:inline distT="0" distB="0" distL="0" distR="0" wp14:anchorId="362C4BC5" wp14:editId="5C639F9A">
            <wp:extent cx="4945843" cy="29260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5843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626" w:rsidRDefault="00352626" w:rsidP="003D216D">
      <w:pPr>
        <w:pStyle w:val="InstructiveText"/>
        <w:rPr>
          <w:rFonts w:asciiTheme="majorHAnsi" w:hAnsiTheme="majorHAnsi"/>
          <w:i w:val="0"/>
          <w:color w:val="auto"/>
          <w:sz w:val="22"/>
          <w:szCs w:val="22"/>
        </w:rPr>
      </w:pPr>
      <w:r>
        <w:rPr>
          <w:rFonts w:asciiTheme="majorHAnsi" w:hAnsiTheme="majorHAnsi"/>
          <w:i w:val="0"/>
          <w:color w:val="auto"/>
          <w:sz w:val="22"/>
          <w:szCs w:val="22"/>
        </w:rPr>
        <w:tab/>
      </w:r>
      <w:r>
        <w:rPr>
          <w:rFonts w:asciiTheme="majorHAnsi" w:hAnsiTheme="majorHAnsi"/>
          <w:i w:val="0"/>
          <w:color w:val="auto"/>
          <w:sz w:val="22"/>
          <w:szCs w:val="22"/>
        </w:rPr>
        <w:tab/>
        <w:t xml:space="preserve">              </w:t>
      </w:r>
    </w:p>
    <w:p w:rsidR="00FD04E5" w:rsidRDefault="00FD04E5" w:rsidP="00352626">
      <w:pPr>
        <w:pStyle w:val="InstructiveText"/>
        <w:ind w:left="720"/>
        <w:rPr>
          <w:rFonts w:asciiTheme="majorHAnsi" w:hAnsiTheme="majorHAnsi"/>
          <w:b/>
          <w:i w:val="0"/>
          <w:color w:val="auto"/>
          <w:sz w:val="24"/>
          <w:szCs w:val="24"/>
        </w:rPr>
      </w:pPr>
    </w:p>
    <w:p w:rsidR="00FD04E5" w:rsidRDefault="00FD04E5" w:rsidP="00352626">
      <w:pPr>
        <w:pStyle w:val="InstructiveText"/>
        <w:ind w:left="720"/>
        <w:rPr>
          <w:rFonts w:asciiTheme="majorHAnsi" w:hAnsiTheme="majorHAnsi"/>
          <w:b/>
          <w:i w:val="0"/>
          <w:color w:val="auto"/>
          <w:sz w:val="24"/>
          <w:szCs w:val="24"/>
        </w:rPr>
      </w:pPr>
    </w:p>
    <w:p w:rsidR="00FD04E5" w:rsidRDefault="00FD04E5" w:rsidP="00352626">
      <w:pPr>
        <w:pStyle w:val="InstructiveText"/>
        <w:ind w:left="720"/>
        <w:rPr>
          <w:rFonts w:asciiTheme="majorHAnsi" w:hAnsiTheme="majorHAnsi"/>
          <w:b/>
          <w:i w:val="0"/>
          <w:color w:val="auto"/>
          <w:sz w:val="24"/>
          <w:szCs w:val="24"/>
        </w:rPr>
      </w:pPr>
    </w:p>
    <w:p w:rsidR="00FD04E5" w:rsidRDefault="00FD04E5" w:rsidP="00352626">
      <w:pPr>
        <w:pStyle w:val="InstructiveText"/>
        <w:ind w:left="720"/>
        <w:rPr>
          <w:rFonts w:asciiTheme="majorHAnsi" w:hAnsiTheme="majorHAnsi"/>
          <w:b/>
          <w:i w:val="0"/>
          <w:color w:val="auto"/>
          <w:sz w:val="24"/>
          <w:szCs w:val="24"/>
        </w:rPr>
      </w:pPr>
    </w:p>
    <w:p w:rsidR="00FD04E5" w:rsidRDefault="00FD04E5" w:rsidP="00352626">
      <w:pPr>
        <w:pStyle w:val="InstructiveText"/>
        <w:ind w:left="720"/>
        <w:rPr>
          <w:rFonts w:asciiTheme="majorHAnsi" w:hAnsiTheme="majorHAnsi"/>
          <w:b/>
          <w:i w:val="0"/>
          <w:color w:val="auto"/>
          <w:sz w:val="24"/>
          <w:szCs w:val="24"/>
        </w:rPr>
      </w:pPr>
    </w:p>
    <w:p w:rsidR="00FD04E5" w:rsidRDefault="00FD04E5" w:rsidP="00352626">
      <w:pPr>
        <w:pStyle w:val="InstructiveText"/>
        <w:ind w:left="720"/>
        <w:rPr>
          <w:rFonts w:asciiTheme="majorHAnsi" w:hAnsiTheme="majorHAnsi"/>
          <w:b/>
          <w:i w:val="0"/>
          <w:color w:val="auto"/>
          <w:sz w:val="24"/>
          <w:szCs w:val="24"/>
        </w:rPr>
      </w:pPr>
    </w:p>
    <w:p w:rsidR="00FD04E5" w:rsidRDefault="00FD04E5" w:rsidP="00352626">
      <w:pPr>
        <w:pStyle w:val="InstructiveText"/>
        <w:ind w:left="720"/>
        <w:rPr>
          <w:rFonts w:asciiTheme="majorHAnsi" w:hAnsiTheme="majorHAnsi"/>
          <w:b/>
          <w:i w:val="0"/>
          <w:color w:val="auto"/>
          <w:sz w:val="24"/>
          <w:szCs w:val="24"/>
        </w:rPr>
      </w:pPr>
    </w:p>
    <w:p w:rsidR="00FD04E5" w:rsidRDefault="00FD04E5" w:rsidP="00352626">
      <w:pPr>
        <w:pStyle w:val="InstructiveText"/>
        <w:ind w:left="720"/>
        <w:rPr>
          <w:rFonts w:asciiTheme="majorHAnsi" w:hAnsiTheme="majorHAnsi"/>
          <w:b/>
          <w:i w:val="0"/>
          <w:color w:val="auto"/>
          <w:sz w:val="24"/>
          <w:szCs w:val="24"/>
        </w:rPr>
      </w:pPr>
    </w:p>
    <w:p w:rsidR="00FD04E5" w:rsidRDefault="00FD04E5" w:rsidP="00352626">
      <w:pPr>
        <w:pStyle w:val="InstructiveText"/>
        <w:ind w:left="720"/>
        <w:rPr>
          <w:rFonts w:asciiTheme="majorHAnsi" w:hAnsiTheme="majorHAnsi"/>
          <w:b/>
          <w:i w:val="0"/>
          <w:color w:val="auto"/>
          <w:sz w:val="24"/>
          <w:szCs w:val="24"/>
        </w:rPr>
      </w:pPr>
    </w:p>
    <w:p w:rsidR="00FD04E5" w:rsidRDefault="00FD04E5" w:rsidP="00352626">
      <w:pPr>
        <w:pStyle w:val="InstructiveText"/>
        <w:ind w:left="720"/>
        <w:rPr>
          <w:rFonts w:asciiTheme="majorHAnsi" w:hAnsiTheme="majorHAnsi"/>
          <w:b/>
          <w:i w:val="0"/>
          <w:color w:val="auto"/>
          <w:sz w:val="24"/>
          <w:szCs w:val="24"/>
        </w:rPr>
      </w:pPr>
    </w:p>
    <w:p w:rsidR="00352626" w:rsidRDefault="00352626" w:rsidP="00FD04E5">
      <w:pPr>
        <w:pStyle w:val="InstructiveText"/>
        <w:ind w:firstLine="720"/>
        <w:rPr>
          <w:rFonts w:asciiTheme="majorHAnsi" w:hAnsiTheme="majorHAnsi"/>
          <w:i w:val="0"/>
          <w:color w:val="auto"/>
          <w:sz w:val="22"/>
          <w:szCs w:val="22"/>
        </w:rPr>
      </w:pPr>
      <w:r w:rsidRPr="003D216D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Step </w:t>
      </w:r>
      <w:r>
        <w:rPr>
          <w:rFonts w:asciiTheme="majorHAnsi" w:hAnsiTheme="majorHAnsi"/>
          <w:b/>
          <w:i w:val="0"/>
          <w:color w:val="auto"/>
          <w:sz w:val="24"/>
          <w:szCs w:val="24"/>
        </w:rPr>
        <w:t>3</w:t>
      </w:r>
      <w:r w:rsidRPr="003D216D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 </w:t>
      </w:r>
      <w:r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– </w:t>
      </w:r>
      <w:r w:rsidR="00D10544" w:rsidRPr="00D10544">
        <w:rPr>
          <w:rFonts w:asciiTheme="majorHAnsi" w:hAnsiTheme="majorHAnsi"/>
          <w:i w:val="0"/>
          <w:color w:val="auto"/>
          <w:sz w:val="22"/>
          <w:szCs w:val="22"/>
        </w:rPr>
        <w:t>Upd</w:t>
      </w:r>
      <w:r w:rsidR="00D10544">
        <w:rPr>
          <w:rFonts w:asciiTheme="majorHAnsi" w:hAnsiTheme="majorHAnsi"/>
          <w:i w:val="0"/>
          <w:color w:val="auto"/>
          <w:sz w:val="22"/>
          <w:szCs w:val="22"/>
        </w:rPr>
        <w:t xml:space="preserve">ate </w:t>
      </w:r>
      <w:proofErr w:type="spellStart"/>
      <w:r w:rsidR="00D10544">
        <w:rPr>
          <w:rFonts w:asciiTheme="majorHAnsi" w:hAnsiTheme="majorHAnsi"/>
          <w:i w:val="0"/>
          <w:color w:val="auto"/>
          <w:sz w:val="22"/>
          <w:szCs w:val="22"/>
        </w:rPr>
        <w:t>Nextgen</w:t>
      </w:r>
      <w:proofErr w:type="spellEnd"/>
      <w:r w:rsidR="00D10544">
        <w:rPr>
          <w:rFonts w:asciiTheme="majorHAnsi" w:hAnsiTheme="majorHAnsi"/>
          <w:i w:val="0"/>
          <w:color w:val="auto"/>
          <w:sz w:val="22"/>
          <w:szCs w:val="22"/>
        </w:rPr>
        <w:t xml:space="preserve"> License as per the D</w:t>
      </w:r>
      <w:r w:rsidR="00D10544" w:rsidRPr="00D10544">
        <w:rPr>
          <w:rFonts w:asciiTheme="majorHAnsi" w:hAnsiTheme="majorHAnsi"/>
          <w:i w:val="0"/>
          <w:color w:val="auto"/>
          <w:sz w:val="22"/>
          <w:szCs w:val="22"/>
        </w:rPr>
        <w:t>atabase</w:t>
      </w:r>
    </w:p>
    <w:p w:rsidR="00D10544" w:rsidRDefault="00D10544" w:rsidP="00223CD4">
      <w:pPr>
        <w:pStyle w:val="ListParagraph"/>
        <w:rPr>
          <w:lang w:val="en-AU" w:eastAsia="en-AU"/>
        </w:rPr>
      </w:pPr>
      <w:r w:rsidRPr="00D10544">
        <w:rPr>
          <w:lang w:val="en-AU" w:eastAsia="en-AU"/>
        </w:rPr>
        <w:t xml:space="preserve">Open Below window as per the path </w:t>
      </w:r>
      <w:r>
        <w:rPr>
          <w:lang w:val="en-AU" w:eastAsia="en-AU"/>
        </w:rPr>
        <w:t>“</w:t>
      </w:r>
      <w:r w:rsidRPr="00D10544">
        <w:rPr>
          <w:b/>
          <w:lang w:val="en-AU" w:eastAsia="en-AU"/>
        </w:rPr>
        <w:t>C:\</w:t>
      </w:r>
      <w:proofErr w:type="spellStart"/>
      <w:r w:rsidRPr="00D10544">
        <w:rPr>
          <w:b/>
          <w:lang w:val="en-AU" w:eastAsia="en-AU"/>
        </w:rPr>
        <w:t>Nextgen</w:t>
      </w:r>
      <w:proofErr w:type="spellEnd"/>
      <w:r w:rsidRPr="00D10544">
        <w:rPr>
          <w:b/>
          <w:lang w:val="en-AU" w:eastAsia="en-AU"/>
        </w:rPr>
        <w:t>\NGLicenseManager.exe</w:t>
      </w:r>
      <w:r w:rsidRPr="00D10544">
        <w:rPr>
          <w:lang w:val="en-AU" w:eastAsia="en-AU"/>
        </w:rPr>
        <w:t>”</w:t>
      </w:r>
    </w:p>
    <w:p w:rsidR="00223CD4" w:rsidRDefault="00223CD4" w:rsidP="00223CD4">
      <w:pPr>
        <w:pStyle w:val="ListParagraph"/>
        <w:rPr>
          <w:lang w:val="en-AU" w:eastAsia="en-AU"/>
        </w:rPr>
      </w:pPr>
      <w:r w:rsidRPr="00223CD4">
        <w:rPr>
          <w:lang w:val="en-AU" w:eastAsia="en-AU"/>
        </w:rPr>
        <w:t>Click on apply and copy attached license key and past on below window and then click on validate then click on ok button.</w:t>
      </w:r>
    </w:p>
    <w:p w:rsidR="00FD04E5" w:rsidRDefault="00FD04E5" w:rsidP="00223CD4">
      <w:pPr>
        <w:pStyle w:val="ListParagraph"/>
        <w:rPr>
          <w:lang w:val="en-AU" w:eastAsia="en-AU"/>
        </w:rPr>
      </w:pPr>
      <w:r w:rsidRPr="00FD04E5">
        <w:rPr>
          <w:lang w:val="en-AU" w:eastAsia="en-AU"/>
        </w:rPr>
        <w:t>License should be latest as per the database.</w:t>
      </w:r>
      <w:r>
        <w:rPr>
          <w:lang w:val="en-AU" w:eastAsia="en-AU"/>
        </w:rPr>
        <w:t xml:space="preserve">(Example </w:t>
      </w:r>
    </w:p>
    <w:p w:rsidR="00223CD4" w:rsidRPr="00223CD4" w:rsidRDefault="00FD04E5" w:rsidP="00FD04E5">
      <w:pPr>
        <w:pStyle w:val="ListParagraph"/>
        <w:numPr>
          <w:ilvl w:val="0"/>
          <w:numId w:val="0"/>
        </w:numPr>
        <w:ind w:left="2490"/>
        <w:rPr>
          <w:lang w:val="en-AU" w:eastAsia="en-AU"/>
        </w:rPr>
      </w:pPr>
      <w:r>
        <w:object w:dxaOrig="1541" w:dyaOrig="1000">
          <v:shape id="_x0000_i1026" type="#_x0000_t75" style="width:65.25pt;height:41.95pt" o:ole="">
            <v:imagedata r:id="rId12" o:title=""/>
          </v:shape>
          <o:OLEObject Type="Embed" ProgID="Package" ShapeID="_x0000_i1026" DrawAspect="Icon" ObjectID="_1563919626" r:id="rId13"/>
        </w:object>
      </w:r>
    </w:p>
    <w:p w:rsidR="00D10544" w:rsidRPr="00223CD4" w:rsidRDefault="00223CD4" w:rsidP="00223CD4">
      <w:pPr>
        <w:ind w:left="1440"/>
        <w:rPr>
          <w:lang w:val="en-AU" w:eastAsia="en-AU"/>
        </w:rPr>
      </w:pPr>
      <w:r>
        <w:rPr>
          <w:noProof/>
        </w:rPr>
        <w:drawing>
          <wp:inline distT="0" distB="0" distL="0" distR="0" wp14:anchorId="15D59E23" wp14:editId="3F206394">
            <wp:extent cx="4336162" cy="210312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6162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544" w:rsidRPr="00223CD4" w:rsidRDefault="00D10544" w:rsidP="00223CD4">
      <w:pPr>
        <w:ind w:left="1440"/>
        <w:rPr>
          <w:rFonts w:asciiTheme="majorHAnsi" w:hAnsiTheme="majorHAnsi"/>
          <w:lang w:val="en-AU" w:eastAsia="en-AU"/>
        </w:rPr>
      </w:pPr>
    </w:p>
    <w:p w:rsidR="00D10544" w:rsidRDefault="00D10544" w:rsidP="00D10544">
      <w:pPr>
        <w:ind w:left="720" w:hanging="360"/>
      </w:pPr>
    </w:p>
    <w:p w:rsidR="00D10544" w:rsidRPr="00780632" w:rsidRDefault="00FD04E5" w:rsidP="00223CD4">
      <w:pPr>
        <w:ind w:left="1440"/>
      </w:pPr>
      <w:r>
        <w:rPr>
          <w:noProof/>
        </w:rPr>
        <w:drawing>
          <wp:inline distT="0" distB="0" distL="0" distR="0" wp14:anchorId="77955F2A" wp14:editId="3870B62F">
            <wp:extent cx="4248150" cy="185590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4967" cy="186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75B" w:rsidRDefault="007D375B" w:rsidP="007D375B">
      <w:pPr>
        <w:pStyle w:val="InstructiveText"/>
        <w:ind w:left="720"/>
        <w:rPr>
          <w:rFonts w:asciiTheme="majorHAnsi" w:hAnsiTheme="majorHAnsi"/>
          <w:i w:val="0"/>
          <w:color w:val="auto"/>
          <w:sz w:val="22"/>
          <w:szCs w:val="22"/>
        </w:rPr>
      </w:pPr>
    </w:p>
    <w:p w:rsidR="00FD04E5" w:rsidRPr="00386E44" w:rsidRDefault="007D375B" w:rsidP="00FD04E5">
      <w:pPr>
        <w:pStyle w:val="ListParagraph"/>
        <w:numPr>
          <w:ilvl w:val="0"/>
          <w:numId w:val="0"/>
        </w:numPr>
        <w:ind w:left="720"/>
        <w:rPr>
          <w:b/>
        </w:rPr>
      </w:pPr>
      <w:r w:rsidRPr="003D216D">
        <w:rPr>
          <w:rFonts w:asciiTheme="majorHAnsi" w:hAnsiTheme="majorHAnsi"/>
          <w:b/>
          <w:sz w:val="24"/>
          <w:szCs w:val="24"/>
        </w:rPr>
        <w:t xml:space="preserve">Step </w:t>
      </w:r>
      <w:r>
        <w:rPr>
          <w:rFonts w:asciiTheme="majorHAnsi" w:hAnsiTheme="majorHAnsi"/>
          <w:b/>
          <w:sz w:val="24"/>
          <w:szCs w:val="24"/>
        </w:rPr>
        <w:t>4</w:t>
      </w:r>
      <w:r w:rsidRPr="003D216D">
        <w:rPr>
          <w:rFonts w:asciiTheme="majorHAnsi" w:hAnsiTheme="majorHAnsi"/>
          <w:b/>
          <w:sz w:val="24"/>
          <w:szCs w:val="24"/>
        </w:rPr>
        <w:t xml:space="preserve"> </w:t>
      </w:r>
      <w:r>
        <w:rPr>
          <w:rFonts w:asciiTheme="majorHAnsi" w:hAnsiTheme="majorHAnsi"/>
          <w:b/>
          <w:sz w:val="24"/>
          <w:szCs w:val="24"/>
        </w:rPr>
        <w:t xml:space="preserve">– </w:t>
      </w:r>
      <w:r w:rsidR="00FD04E5" w:rsidRPr="00FD04E5">
        <w:rPr>
          <w:lang w:val="en-AU" w:eastAsia="en-AU"/>
        </w:rPr>
        <w:t>Update universal path as per the database using below script</w:t>
      </w:r>
    </w:p>
    <w:p w:rsidR="007D375B" w:rsidRPr="00FD04E5" w:rsidRDefault="00FD04E5" w:rsidP="00FD04E5">
      <w:pPr>
        <w:pStyle w:val="InstructiveText"/>
        <w:ind w:left="720"/>
        <w:rPr>
          <w:rFonts w:asciiTheme="majorHAnsi" w:hAnsiTheme="majorHAnsi"/>
          <w:i w:val="0"/>
          <w:color w:val="auto"/>
          <w:sz w:val="22"/>
          <w:szCs w:val="22"/>
        </w:rPr>
      </w:pPr>
      <w:r>
        <w:rPr>
          <w:rFonts w:asciiTheme="majorHAnsi" w:hAnsiTheme="majorHAnsi"/>
          <w:i w:val="0"/>
          <w:color w:val="auto"/>
          <w:sz w:val="22"/>
          <w:szCs w:val="22"/>
        </w:rPr>
        <w:tab/>
      </w:r>
      <w:r>
        <w:rPr>
          <w:rFonts w:asciiTheme="majorHAnsi" w:hAnsiTheme="majorHAnsi"/>
          <w:i w:val="0"/>
          <w:color w:val="auto"/>
          <w:sz w:val="22"/>
          <w:szCs w:val="22"/>
        </w:rPr>
        <w:tab/>
      </w:r>
      <w:r w:rsidRPr="00FD04E5">
        <w:rPr>
          <w:rFonts w:asciiTheme="majorHAnsi" w:hAnsiTheme="majorHAnsi"/>
          <w:i w:val="0"/>
          <w:color w:val="auto"/>
          <w:sz w:val="22"/>
          <w:szCs w:val="22"/>
        </w:rPr>
        <w:object w:dxaOrig="871" w:dyaOrig="811">
          <v:shape id="_x0000_i1027" type="#_x0000_t75" style="width:43.55pt;height:40.55pt" o:ole="">
            <v:imagedata r:id="rId16" o:title=""/>
          </v:shape>
          <o:OLEObject Type="Embed" ProgID="Package" ShapeID="_x0000_i1027" DrawAspect="Content" ObjectID="_1563919627" r:id="rId17"/>
        </w:object>
      </w:r>
    </w:p>
    <w:p w:rsidR="007D375B" w:rsidRPr="00FD04E5" w:rsidRDefault="007D375B" w:rsidP="00FD04E5">
      <w:pPr>
        <w:pStyle w:val="ListParagraph"/>
        <w:numPr>
          <w:ilvl w:val="0"/>
          <w:numId w:val="0"/>
        </w:numPr>
        <w:ind w:left="720"/>
        <w:rPr>
          <w:b/>
        </w:rPr>
      </w:pPr>
      <w:r w:rsidRPr="003D216D">
        <w:rPr>
          <w:rFonts w:asciiTheme="majorHAnsi" w:hAnsiTheme="majorHAnsi"/>
          <w:b/>
          <w:sz w:val="24"/>
          <w:szCs w:val="24"/>
        </w:rPr>
        <w:t xml:space="preserve">Step </w:t>
      </w:r>
      <w:r>
        <w:rPr>
          <w:rFonts w:asciiTheme="majorHAnsi" w:hAnsiTheme="majorHAnsi"/>
          <w:b/>
          <w:sz w:val="24"/>
          <w:szCs w:val="24"/>
        </w:rPr>
        <w:t>5</w:t>
      </w:r>
      <w:r w:rsidRPr="003D216D">
        <w:rPr>
          <w:rFonts w:asciiTheme="majorHAnsi" w:hAnsiTheme="majorHAnsi"/>
          <w:b/>
          <w:sz w:val="24"/>
          <w:szCs w:val="24"/>
        </w:rPr>
        <w:t xml:space="preserve"> </w:t>
      </w:r>
      <w:r>
        <w:rPr>
          <w:rFonts w:asciiTheme="majorHAnsi" w:hAnsiTheme="majorHAnsi"/>
          <w:b/>
          <w:sz w:val="24"/>
          <w:szCs w:val="24"/>
        </w:rPr>
        <w:t xml:space="preserve">– </w:t>
      </w:r>
      <w:r w:rsidR="00FD04E5" w:rsidRPr="00FD04E5">
        <w:rPr>
          <w:lang w:val="en-AU" w:eastAsia="en-AU"/>
        </w:rPr>
        <w:t>Change Recovery mode to simple and shrink database using below script.</w:t>
      </w:r>
    </w:p>
    <w:p w:rsidR="007D375B" w:rsidRDefault="007D375B" w:rsidP="00352626">
      <w:pPr>
        <w:pStyle w:val="InstructiveText"/>
        <w:ind w:left="720"/>
        <w:rPr>
          <w:sz w:val="28"/>
          <w:szCs w:val="28"/>
        </w:rPr>
      </w:pPr>
      <w:r>
        <w:rPr>
          <w:rFonts w:asciiTheme="majorHAnsi" w:hAnsiTheme="majorHAnsi"/>
          <w:b/>
          <w:i w:val="0"/>
          <w:color w:val="auto"/>
          <w:sz w:val="24"/>
          <w:szCs w:val="24"/>
        </w:rPr>
        <w:tab/>
      </w:r>
      <w:r>
        <w:rPr>
          <w:rFonts w:asciiTheme="majorHAnsi" w:hAnsiTheme="majorHAnsi"/>
          <w:b/>
          <w:i w:val="0"/>
          <w:color w:val="auto"/>
          <w:sz w:val="24"/>
          <w:szCs w:val="24"/>
        </w:rPr>
        <w:tab/>
        <w:t xml:space="preserve"> </w:t>
      </w:r>
      <w:r w:rsidR="00FD04E5" w:rsidRPr="00FD04E5">
        <w:rPr>
          <w:rFonts w:asciiTheme="majorHAnsi" w:hAnsiTheme="majorHAnsi"/>
          <w:b/>
          <w:i w:val="0"/>
          <w:color w:val="auto"/>
          <w:sz w:val="24"/>
          <w:szCs w:val="24"/>
        </w:rPr>
        <w:object w:dxaOrig="1891" w:dyaOrig="811">
          <v:shape id="_x0000_i1028" type="#_x0000_t75" style="width:94.55pt;height:40.55pt" o:ole="">
            <v:imagedata r:id="rId18" o:title=""/>
          </v:shape>
          <o:OLEObject Type="Embed" ProgID="Package" ShapeID="_x0000_i1028" DrawAspect="Content" ObjectID="_1563919628" r:id="rId19"/>
        </w:object>
      </w:r>
    </w:p>
    <w:p w:rsidR="007D375B" w:rsidRPr="00352626" w:rsidRDefault="007D375B" w:rsidP="00352626">
      <w:pPr>
        <w:pStyle w:val="InstructiveText"/>
        <w:ind w:left="720"/>
        <w:rPr>
          <w:rFonts w:asciiTheme="majorHAnsi" w:hAnsiTheme="majorHAnsi"/>
          <w:i w:val="0"/>
          <w:color w:val="auto"/>
          <w:sz w:val="22"/>
          <w:szCs w:val="22"/>
        </w:rPr>
      </w:pPr>
      <w:r>
        <w:rPr>
          <w:rFonts w:asciiTheme="majorHAnsi" w:hAnsiTheme="majorHAnsi"/>
          <w:b/>
          <w:i w:val="0"/>
          <w:color w:val="auto"/>
          <w:sz w:val="24"/>
          <w:szCs w:val="24"/>
        </w:rPr>
        <w:tab/>
      </w:r>
      <w:r>
        <w:rPr>
          <w:rFonts w:asciiTheme="majorHAnsi" w:hAnsiTheme="majorHAnsi"/>
          <w:b/>
          <w:i w:val="0"/>
          <w:color w:val="auto"/>
          <w:sz w:val="24"/>
          <w:szCs w:val="24"/>
        </w:rPr>
        <w:tab/>
        <w:t xml:space="preserve"> </w:t>
      </w:r>
      <w:bookmarkStart w:id="20" w:name="_GoBack"/>
      <w:bookmarkEnd w:id="20"/>
    </w:p>
    <w:sectPr w:rsidR="007D375B" w:rsidRPr="00352626" w:rsidSect="000C41A7">
      <w:headerReference w:type="default" r:id="rId20"/>
      <w:footerReference w:type="default" r:id="rId21"/>
      <w:headerReference w:type="first" r:id="rId22"/>
      <w:footerReference w:type="first" r:id="rId23"/>
      <w:pgSz w:w="11907" w:h="16839" w:code="9"/>
      <w:pgMar w:top="1811" w:right="720" w:bottom="540" w:left="720" w:header="288" w:footer="9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5AC5" w:rsidRDefault="00375AC5">
      <w:r>
        <w:separator/>
      </w:r>
    </w:p>
  </w:endnote>
  <w:endnote w:type="continuationSeparator" w:id="0">
    <w:p w:rsidR="00375AC5" w:rsidRDefault="00375A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CA7" w:rsidRPr="00EB7ED1" w:rsidRDefault="00360F4C" w:rsidP="00EB7ED1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979170</wp:posOffset>
              </wp:positionH>
              <wp:positionV relativeFrom="paragraph">
                <wp:posOffset>162560</wp:posOffset>
              </wp:positionV>
              <wp:extent cx="4692650" cy="222250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92650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B7ED1" w:rsidRDefault="00EB7ED1" w:rsidP="00EB7ED1">
                          <w:pPr>
                            <w:jc w:val="center"/>
                          </w:pPr>
                          <w:r w:rsidRPr="00EB7ED1">
                            <w:rPr>
                              <w:rFonts w:cs="Arial"/>
                              <w:b/>
                              <w:noProof/>
                              <w:color w:val="41521E" w:themeColor="accent3" w:themeShade="80"/>
                              <w:sz w:val="16"/>
                              <w:szCs w:val="16"/>
                            </w:rPr>
                            <w:t>For Internal Circulation Only | IKS Health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77.1pt;margin-top:12.8pt;width:369.5pt;height:1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" filled="f" stroked="f">
              <v:textbox>
                <w:txbxContent>
                  <w:p w:rsidR="00EB7ED1" w:rsidRDefault="00EB7ED1" w:rsidP="00EB7ED1">
                    <w:pPr>
                      <w:jc w:val="center"/>
                    </w:pPr>
                    <w:r w:rsidRPr="00EB7ED1">
                      <w:rPr>
                        <w:rFonts w:cs="Arial"/>
                        <w:b/>
                        <w:noProof/>
                        <w:color w:val="41521E" w:themeColor="accent3" w:themeShade="80"/>
                        <w:sz w:val="16"/>
                        <w:szCs w:val="16"/>
                      </w:rPr>
                      <w:t>For Internal Circulation Only | IKS Health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6429375</wp:posOffset>
              </wp:positionH>
              <wp:positionV relativeFrom="paragraph">
                <wp:posOffset>153670</wp:posOffset>
              </wp:positionV>
              <wp:extent cx="328295" cy="231140"/>
              <wp:effectExtent l="0" t="3175" r="0" b="3810"/>
              <wp:wrapSquare wrapText="bothSides"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8295" cy="231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4F81B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8100">
                            <a:solidFill>
                              <a:srgbClr val="F2F2F2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D2CA7" w:rsidRPr="00114C30" w:rsidRDefault="00E86DF9" w:rsidP="00A87E23">
                          <w:pPr>
                            <w:pStyle w:val="Footer"/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</w:pPr>
                          <w:r w:rsidRPr="00114C30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fldChar w:fldCharType="begin"/>
                          </w:r>
                          <w:r w:rsidR="005D2CA7" w:rsidRPr="00114C30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instrText xml:space="preserve"> PAGE </w:instrText>
                          </w:r>
                          <w:r w:rsidRPr="00114C30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fldChar w:fldCharType="separate"/>
                          </w:r>
                          <w:r w:rsidR="00FD04E5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t>2</w:t>
                          </w:r>
                          <w:r w:rsidRPr="00114C30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9" type="#_x0000_t202" style="position:absolute;left:0;text-align:left;margin-left:506.25pt;margin-top:12.1pt;width:25.85pt;height:18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" filled="f" fillcolor="#4f81bd" stroked="f" strokecolor="#f2f2f2" strokeweight="3pt">
              <v:textbox style="mso-fit-shape-to-text:t">
                <w:txbxContent>
                  <w:p w:rsidR="005D2CA7" w:rsidRPr="00114C30" w:rsidRDefault="00E86DF9" w:rsidP="00A87E23">
                    <w:pPr>
                      <w:pStyle w:val="Footer"/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</w:pPr>
                    <w:r w:rsidRPr="00114C30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fldChar w:fldCharType="begin"/>
                    </w:r>
                    <w:r w:rsidR="005D2CA7" w:rsidRPr="00114C30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instrText xml:space="preserve"> PAGE </w:instrText>
                    </w:r>
                    <w:r w:rsidRPr="00114C30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fldChar w:fldCharType="separate"/>
                    </w:r>
                    <w:r w:rsidR="00FD04E5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t>2</w:t>
                    </w:r>
                    <w:r w:rsidRPr="00114C30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17B8" w:rsidRPr="00D7348C" w:rsidRDefault="00476C36" w:rsidP="000C41A7">
    <w:pPr>
      <w:pStyle w:val="TitleDate"/>
    </w:pPr>
    <w:r w:rsidRPr="00D7348C">
      <w:t xml:space="preserve">Document Classification (refer </w:t>
    </w:r>
    <w:r w:rsidR="00BE5EDE" w:rsidRPr="00DB1B3F">
      <w:t>ex</w:t>
    </w:r>
    <w:r w:rsidR="00DB1B3F">
      <w:t>h</w:t>
    </w:r>
    <w:r w:rsidR="00BE5EDE" w:rsidRPr="00DB1B3F">
      <w:t xml:space="preserve">ibit </w:t>
    </w:r>
    <w:r w:rsidRPr="00DB1B3F">
      <w:t>I</w:t>
    </w:r>
    <w:r w:rsidRPr="00D7348C"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5AC5" w:rsidRDefault="00375AC5">
      <w:r>
        <w:separator/>
      </w:r>
    </w:p>
  </w:footnote>
  <w:footnote w:type="continuationSeparator" w:id="0">
    <w:p w:rsidR="00375AC5" w:rsidRDefault="00375A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3334" w:type="pct"/>
      <w:tblLook w:val="04A0" w:firstRow="1" w:lastRow="0" w:firstColumn="1" w:lastColumn="0" w:noHBand="0" w:noVBand="1"/>
    </w:tblPr>
    <w:tblGrid>
      <w:gridCol w:w="3489"/>
      <w:gridCol w:w="3490"/>
    </w:tblGrid>
    <w:tr w:rsidR="001A2DCD" w:rsidRPr="0086403B" w:rsidTr="001A2DCD">
      <w:trPr>
        <w:trHeight w:val="1170"/>
      </w:trPr>
      <w:tc>
        <w:tcPr>
          <w:tcW w:w="2500" w:type="pct"/>
          <w:vAlign w:val="bottom"/>
        </w:tcPr>
        <w:p w:rsidR="001A2DCD" w:rsidRPr="0086403B" w:rsidRDefault="001A2DCD" w:rsidP="0086403B">
          <w:pPr>
            <w:pStyle w:val="Header"/>
            <w:jc w:val="right"/>
            <w:rPr>
              <w:color w:val="41521E" w:themeColor="accent3" w:themeShade="80"/>
            </w:rPr>
          </w:pPr>
        </w:p>
      </w:tc>
      <w:tc>
        <w:tcPr>
          <w:tcW w:w="2500" w:type="pct"/>
          <w:vAlign w:val="bottom"/>
        </w:tcPr>
        <w:p w:rsidR="001A2DCD" w:rsidRPr="0086403B" w:rsidRDefault="001A2DCD" w:rsidP="001A2DCD">
          <w:pPr>
            <w:pStyle w:val="Header"/>
            <w:jc w:val="center"/>
            <w:rPr>
              <w:b/>
              <w:color w:val="41521E" w:themeColor="accent3" w:themeShade="80"/>
            </w:rPr>
          </w:pPr>
        </w:p>
      </w:tc>
    </w:tr>
  </w:tbl>
  <w:p w:rsidR="00A24A65" w:rsidRDefault="0086403B" w:rsidP="00563747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-454025</wp:posOffset>
          </wp:positionH>
          <wp:positionV relativeFrom="paragraph">
            <wp:posOffset>-925830</wp:posOffset>
          </wp:positionV>
          <wp:extent cx="7553960" cy="1068578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KS-HEALTH_word_Templates_b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960" cy="10685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2C36" w:rsidRDefault="00C8663E" w:rsidP="00A24A65">
    <w:pPr>
      <w:pStyle w:val="Header"/>
    </w:pPr>
    <w:r>
      <w:rPr>
        <w:noProof/>
      </w:rPr>
      <w:drawing>
        <wp:anchor distT="0" distB="0" distL="114300" distR="114300" simplePos="0" relativeHeight="251655679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-182880</wp:posOffset>
          </wp:positionV>
          <wp:extent cx="7554666" cy="10686197"/>
          <wp:effectExtent l="0" t="0" r="0" b="0"/>
          <wp:wrapNone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4666" cy="106861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8B4E06"/>
    <w:multiLevelType w:val="hybridMultilevel"/>
    <w:tmpl w:val="6748B06A"/>
    <w:lvl w:ilvl="0" w:tplc="7C5A1E96">
      <w:start w:val="1"/>
      <w:numFmt w:val="bullet"/>
      <w:pStyle w:val="ListParagraph"/>
      <w:lvlText w:val=""/>
      <w:lvlJc w:val="left"/>
      <w:pPr>
        <w:ind w:left="2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">
    <w:nsid w:val="34D2120D"/>
    <w:multiLevelType w:val="multilevel"/>
    <w:tmpl w:val="4009001D"/>
    <w:styleLink w:val="Style1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CCE"/>
    <w:rsid w:val="0000303F"/>
    <w:rsid w:val="0000324A"/>
    <w:rsid w:val="00004BB7"/>
    <w:rsid w:val="00015A57"/>
    <w:rsid w:val="000223DE"/>
    <w:rsid w:val="00025429"/>
    <w:rsid w:val="00027DC4"/>
    <w:rsid w:val="00030373"/>
    <w:rsid w:val="00030D41"/>
    <w:rsid w:val="0003151B"/>
    <w:rsid w:val="0003546E"/>
    <w:rsid w:val="0003724D"/>
    <w:rsid w:val="00042B43"/>
    <w:rsid w:val="00044804"/>
    <w:rsid w:val="00045F4A"/>
    <w:rsid w:val="000501BB"/>
    <w:rsid w:val="00051CA1"/>
    <w:rsid w:val="0005612A"/>
    <w:rsid w:val="000628E8"/>
    <w:rsid w:val="000653C0"/>
    <w:rsid w:val="000762E4"/>
    <w:rsid w:val="000817EC"/>
    <w:rsid w:val="000916D0"/>
    <w:rsid w:val="00091D9A"/>
    <w:rsid w:val="0009307D"/>
    <w:rsid w:val="000A0D24"/>
    <w:rsid w:val="000A192F"/>
    <w:rsid w:val="000A3C39"/>
    <w:rsid w:val="000B4DC9"/>
    <w:rsid w:val="000B4E61"/>
    <w:rsid w:val="000C170C"/>
    <w:rsid w:val="000C41A7"/>
    <w:rsid w:val="000C6CBA"/>
    <w:rsid w:val="000E1FC6"/>
    <w:rsid w:val="000E3276"/>
    <w:rsid w:val="000E7E94"/>
    <w:rsid w:val="000F16E1"/>
    <w:rsid w:val="000F4DA4"/>
    <w:rsid w:val="000F6A2D"/>
    <w:rsid w:val="00100AD8"/>
    <w:rsid w:val="00104DF0"/>
    <w:rsid w:val="001050AC"/>
    <w:rsid w:val="00111523"/>
    <w:rsid w:val="0011193C"/>
    <w:rsid w:val="00114C30"/>
    <w:rsid w:val="0011748B"/>
    <w:rsid w:val="001239FD"/>
    <w:rsid w:val="00126006"/>
    <w:rsid w:val="00126ED0"/>
    <w:rsid w:val="00127A6A"/>
    <w:rsid w:val="00135A85"/>
    <w:rsid w:val="001411DC"/>
    <w:rsid w:val="001529D3"/>
    <w:rsid w:val="00153255"/>
    <w:rsid w:val="0015397B"/>
    <w:rsid w:val="001611F1"/>
    <w:rsid w:val="00161737"/>
    <w:rsid w:val="00162522"/>
    <w:rsid w:val="00162AEF"/>
    <w:rsid w:val="00175066"/>
    <w:rsid w:val="00176AFB"/>
    <w:rsid w:val="00182639"/>
    <w:rsid w:val="001955DE"/>
    <w:rsid w:val="001A1423"/>
    <w:rsid w:val="001A2DCD"/>
    <w:rsid w:val="001A6946"/>
    <w:rsid w:val="001B0205"/>
    <w:rsid w:val="001B1E74"/>
    <w:rsid w:val="001B1E87"/>
    <w:rsid w:val="001C1096"/>
    <w:rsid w:val="001C35BE"/>
    <w:rsid w:val="001C6B9C"/>
    <w:rsid w:val="001D1CCE"/>
    <w:rsid w:val="001D3ED1"/>
    <w:rsid w:val="001D3FD9"/>
    <w:rsid w:val="001D4614"/>
    <w:rsid w:val="001D5A3D"/>
    <w:rsid w:val="001E1FD3"/>
    <w:rsid w:val="001E377F"/>
    <w:rsid w:val="001F0AE1"/>
    <w:rsid w:val="001F4594"/>
    <w:rsid w:val="00204CAA"/>
    <w:rsid w:val="00207D6F"/>
    <w:rsid w:val="002113FA"/>
    <w:rsid w:val="0021600C"/>
    <w:rsid w:val="00221A9B"/>
    <w:rsid w:val="002224D8"/>
    <w:rsid w:val="00223CD4"/>
    <w:rsid w:val="00226DCC"/>
    <w:rsid w:val="00226ED7"/>
    <w:rsid w:val="0023350C"/>
    <w:rsid w:val="00234414"/>
    <w:rsid w:val="00235765"/>
    <w:rsid w:val="0023638E"/>
    <w:rsid w:val="002372E4"/>
    <w:rsid w:val="0024206E"/>
    <w:rsid w:val="002473E7"/>
    <w:rsid w:val="00247DB3"/>
    <w:rsid w:val="002570F2"/>
    <w:rsid w:val="00257470"/>
    <w:rsid w:val="00260359"/>
    <w:rsid w:val="00264522"/>
    <w:rsid w:val="0026689A"/>
    <w:rsid w:val="002756F5"/>
    <w:rsid w:val="002820BD"/>
    <w:rsid w:val="00285051"/>
    <w:rsid w:val="002858EB"/>
    <w:rsid w:val="002861D3"/>
    <w:rsid w:val="002865CD"/>
    <w:rsid w:val="002914AC"/>
    <w:rsid w:val="002968A3"/>
    <w:rsid w:val="002A105F"/>
    <w:rsid w:val="002A1E93"/>
    <w:rsid w:val="002A76A4"/>
    <w:rsid w:val="002B0E83"/>
    <w:rsid w:val="002B2FFC"/>
    <w:rsid w:val="002B5648"/>
    <w:rsid w:val="002C14CF"/>
    <w:rsid w:val="002C4747"/>
    <w:rsid w:val="002C4CE2"/>
    <w:rsid w:val="002D396B"/>
    <w:rsid w:val="002D55EA"/>
    <w:rsid w:val="002D5A45"/>
    <w:rsid w:val="002D5CFB"/>
    <w:rsid w:val="002D7139"/>
    <w:rsid w:val="002E0D53"/>
    <w:rsid w:val="002E267C"/>
    <w:rsid w:val="002E70C8"/>
    <w:rsid w:val="002F0EAB"/>
    <w:rsid w:val="002F2D8C"/>
    <w:rsid w:val="00304DBE"/>
    <w:rsid w:val="00305928"/>
    <w:rsid w:val="003126F3"/>
    <w:rsid w:val="00313FD7"/>
    <w:rsid w:val="0031541E"/>
    <w:rsid w:val="003179F4"/>
    <w:rsid w:val="00323368"/>
    <w:rsid w:val="003278CE"/>
    <w:rsid w:val="00330019"/>
    <w:rsid w:val="00340FEB"/>
    <w:rsid w:val="00342203"/>
    <w:rsid w:val="00342879"/>
    <w:rsid w:val="00343FA2"/>
    <w:rsid w:val="003508A4"/>
    <w:rsid w:val="00351FA4"/>
    <w:rsid w:val="00352626"/>
    <w:rsid w:val="003542FA"/>
    <w:rsid w:val="0035497D"/>
    <w:rsid w:val="00354BE5"/>
    <w:rsid w:val="0035627A"/>
    <w:rsid w:val="003577F9"/>
    <w:rsid w:val="00360F4C"/>
    <w:rsid w:val="00361A14"/>
    <w:rsid w:val="00361C20"/>
    <w:rsid w:val="00362F58"/>
    <w:rsid w:val="003713BC"/>
    <w:rsid w:val="003754AB"/>
    <w:rsid w:val="00375AC5"/>
    <w:rsid w:val="00376FB1"/>
    <w:rsid w:val="00377851"/>
    <w:rsid w:val="0037791E"/>
    <w:rsid w:val="00384DB3"/>
    <w:rsid w:val="00385162"/>
    <w:rsid w:val="00386905"/>
    <w:rsid w:val="003926AD"/>
    <w:rsid w:val="003926B7"/>
    <w:rsid w:val="003A2E7A"/>
    <w:rsid w:val="003A33BE"/>
    <w:rsid w:val="003A3E67"/>
    <w:rsid w:val="003B1006"/>
    <w:rsid w:val="003B1EC4"/>
    <w:rsid w:val="003B25D7"/>
    <w:rsid w:val="003B4787"/>
    <w:rsid w:val="003B47C5"/>
    <w:rsid w:val="003B6167"/>
    <w:rsid w:val="003B6445"/>
    <w:rsid w:val="003C0634"/>
    <w:rsid w:val="003C0BCD"/>
    <w:rsid w:val="003C1310"/>
    <w:rsid w:val="003C47D0"/>
    <w:rsid w:val="003C601D"/>
    <w:rsid w:val="003D19A6"/>
    <w:rsid w:val="003D216D"/>
    <w:rsid w:val="003D6978"/>
    <w:rsid w:val="003E2B15"/>
    <w:rsid w:val="003E3F29"/>
    <w:rsid w:val="003F0CA9"/>
    <w:rsid w:val="003F150D"/>
    <w:rsid w:val="00400850"/>
    <w:rsid w:val="00405778"/>
    <w:rsid w:val="004137F5"/>
    <w:rsid w:val="00425D14"/>
    <w:rsid w:val="004267EE"/>
    <w:rsid w:val="00431777"/>
    <w:rsid w:val="0043295B"/>
    <w:rsid w:val="0044566A"/>
    <w:rsid w:val="00452C6E"/>
    <w:rsid w:val="00455E23"/>
    <w:rsid w:val="00457299"/>
    <w:rsid w:val="0046256F"/>
    <w:rsid w:val="004665FC"/>
    <w:rsid w:val="00476C36"/>
    <w:rsid w:val="004828F6"/>
    <w:rsid w:val="00484020"/>
    <w:rsid w:val="0049013C"/>
    <w:rsid w:val="004914CC"/>
    <w:rsid w:val="004A6007"/>
    <w:rsid w:val="004A72B7"/>
    <w:rsid w:val="004B4980"/>
    <w:rsid w:val="004B7AB8"/>
    <w:rsid w:val="004C1E2F"/>
    <w:rsid w:val="004C2439"/>
    <w:rsid w:val="004D52FA"/>
    <w:rsid w:val="004E4548"/>
    <w:rsid w:val="004E784D"/>
    <w:rsid w:val="004F7B8A"/>
    <w:rsid w:val="0051207A"/>
    <w:rsid w:val="00514309"/>
    <w:rsid w:val="005227A4"/>
    <w:rsid w:val="00523791"/>
    <w:rsid w:val="0052546B"/>
    <w:rsid w:val="00531067"/>
    <w:rsid w:val="00533DE3"/>
    <w:rsid w:val="005354FF"/>
    <w:rsid w:val="005372A1"/>
    <w:rsid w:val="00540E61"/>
    <w:rsid w:val="00546C08"/>
    <w:rsid w:val="00555DBA"/>
    <w:rsid w:val="00563747"/>
    <w:rsid w:val="005707BC"/>
    <w:rsid w:val="005710C2"/>
    <w:rsid w:val="00582604"/>
    <w:rsid w:val="005841F6"/>
    <w:rsid w:val="00584B5B"/>
    <w:rsid w:val="00585086"/>
    <w:rsid w:val="005964D5"/>
    <w:rsid w:val="005974A4"/>
    <w:rsid w:val="005A0F61"/>
    <w:rsid w:val="005A2263"/>
    <w:rsid w:val="005A45E1"/>
    <w:rsid w:val="005A51F9"/>
    <w:rsid w:val="005A5A58"/>
    <w:rsid w:val="005A5B63"/>
    <w:rsid w:val="005A7DFB"/>
    <w:rsid w:val="005B15BC"/>
    <w:rsid w:val="005B37EC"/>
    <w:rsid w:val="005C120E"/>
    <w:rsid w:val="005C38C6"/>
    <w:rsid w:val="005C3DA9"/>
    <w:rsid w:val="005D2CA7"/>
    <w:rsid w:val="005D2F10"/>
    <w:rsid w:val="005D3B1B"/>
    <w:rsid w:val="005E2CFB"/>
    <w:rsid w:val="005E510A"/>
    <w:rsid w:val="005E5B71"/>
    <w:rsid w:val="005F0D73"/>
    <w:rsid w:val="005F2BBB"/>
    <w:rsid w:val="005F572B"/>
    <w:rsid w:val="005F68F0"/>
    <w:rsid w:val="00602AE6"/>
    <w:rsid w:val="00610EDD"/>
    <w:rsid w:val="00611A30"/>
    <w:rsid w:val="00616BCA"/>
    <w:rsid w:val="0061715C"/>
    <w:rsid w:val="00624C04"/>
    <w:rsid w:val="00631DC0"/>
    <w:rsid w:val="00641528"/>
    <w:rsid w:val="00645EFC"/>
    <w:rsid w:val="00653455"/>
    <w:rsid w:val="00660486"/>
    <w:rsid w:val="006615D3"/>
    <w:rsid w:val="00663433"/>
    <w:rsid w:val="00663C1D"/>
    <w:rsid w:val="00664C2A"/>
    <w:rsid w:val="00665978"/>
    <w:rsid w:val="0066651E"/>
    <w:rsid w:val="0067194A"/>
    <w:rsid w:val="0067428D"/>
    <w:rsid w:val="00676D2A"/>
    <w:rsid w:val="00682C3E"/>
    <w:rsid w:val="00685C54"/>
    <w:rsid w:val="0068782E"/>
    <w:rsid w:val="00693B9E"/>
    <w:rsid w:val="006A186D"/>
    <w:rsid w:val="006A56E1"/>
    <w:rsid w:val="006A6A4A"/>
    <w:rsid w:val="006A7C77"/>
    <w:rsid w:val="006B0666"/>
    <w:rsid w:val="006B103E"/>
    <w:rsid w:val="006B3F8E"/>
    <w:rsid w:val="006B4B38"/>
    <w:rsid w:val="006C09D0"/>
    <w:rsid w:val="006C45F1"/>
    <w:rsid w:val="006C7CBB"/>
    <w:rsid w:val="006C7E25"/>
    <w:rsid w:val="006D2DCD"/>
    <w:rsid w:val="006D3BBC"/>
    <w:rsid w:val="006D64E2"/>
    <w:rsid w:val="006E2D72"/>
    <w:rsid w:val="006F32B7"/>
    <w:rsid w:val="00701E67"/>
    <w:rsid w:val="007042B9"/>
    <w:rsid w:val="00704D0C"/>
    <w:rsid w:val="00706508"/>
    <w:rsid w:val="00721A96"/>
    <w:rsid w:val="00721C86"/>
    <w:rsid w:val="00727280"/>
    <w:rsid w:val="0073137F"/>
    <w:rsid w:val="00731C0A"/>
    <w:rsid w:val="00731F30"/>
    <w:rsid w:val="00732A39"/>
    <w:rsid w:val="00733107"/>
    <w:rsid w:val="00737D77"/>
    <w:rsid w:val="0074072A"/>
    <w:rsid w:val="00744255"/>
    <w:rsid w:val="00745A95"/>
    <w:rsid w:val="00757E54"/>
    <w:rsid w:val="00795E94"/>
    <w:rsid w:val="00795FC4"/>
    <w:rsid w:val="007A6D2D"/>
    <w:rsid w:val="007B2A16"/>
    <w:rsid w:val="007B5938"/>
    <w:rsid w:val="007C1E56"/>
    <w:rsid w:val="007C27DD"/>
    <w:rsid w:val="007C5C06"/>
    <w:rsid w:val="007D3011"/>
    <w:rsid w:val="007D375B"/>
    <w:rsid w:val="007D608F"/>
    <w:rsid w:val="007E44BD"/>
    <w:rsid w:val="007E4E66"/>
    <w:rsid w:val="007E78CB"/>
    <w:rsid w:val="007F1C59"/>
    <w:rsid w:val="007F43D4"/>
    <w:rsid w:val="007F64EF"/>
    <w:rsid w:val="007F7005"/>
    <w:rsid w:val="0080119C"/>
    <w:rsid w:val="00803397"/>
    <w:rsid w:val="00806910"/>
    <w:rsid w:val="00822E0C"/>
    <w:rsid w:val="0084708C"/>
    <w:rsid w:val="008522B1"/>
    <w:rsid w:val="008541BA"/>
    <w:rsid w:val="0086403B"/>
    <w:rsid w:val="00885587"/>
    <w:rsid w:val="00891554"/>
    <w:rsid w:val="00893F65"/>
    <w:rsid w:val="008A072E"/>
    <w:rsid w:val="008A2C36"/>
    <w:rsid w:val="008A39AB"/>
    <w:rsid w:val="008B30ED"/>
    <w:rsid w:val="008B5188"/>
    <w:rsid w:val="008D1699"/>
    <w:rsid w:val="008D66E1"/>
    <w:rsid w:val="008D7965"/>
    <w:rsid w:val="008D7A1F"/>
    <w:rsid w:val="008E1D2B"/>
    <w:rsid w:val="008E3F26"/>
    <w:rsid w:val="008E6982"/>
    <w:rsid w:val="008E7B36"/>
    <w:rsid w:val="008F2A34"/>
    <w:rsid w:val="008F7DCE"/>
    <w:rsid w:val="00906DBB"/>
    <w:rsid w:val="0091384E"/>
    <w:rsid w:val="00915A8E"/>
    <w:rsid w:val="00926B4B"/>
    <w:rsid w:val="00930367"/>
    <w:rsid w:val="009332FA"/>
    <w:rsid w:val="0093422D"/>
    <w:rsid w:val="009475EE"/>
    <w:rsid w:val="00956EC3"/>
    <w:rsid w:val="00960A63"/>
    <w:rsid w:val="00967EF4"/>
    <w:rsid w:val="009817B8"/>
    <w:rsid w:val="009822F1"/>
    <w:rsid w:val="00992C7F"/>
    <w:rsid w:val="00994DE8"/>
    <w:rsid w:val="0099677B"/>
    <w:rsid w:val="009B1E73"/>
    <w:rsid w:val="009C0CBF"/>
    <w:rsid w:val="009C5074"/>
    <w:rsid w:val="009C6A34"/>
    <w:rsid w:val="009D0078"/>
    <w:rsid w:val="009D0955"/>
    <w:rsid w:val="009D3048"/>
    <w:rsid w:val="009E73BA"/>
    <w:rsid w:val="009F01E2"/>
    <w:rsid w:val="009F45F0"/>
    <w:rsid w:val="00A004E7"/>
    <w:rsid w:val="00A0489A"/>
    <w:rsid w:val="00A055DB"/>
    <w:rsid w:val="00A212B9"/>
    <w:rsid w:val="00A24A65"/>
    <w:rsid w:val="00A34ABA"/>
    <w:rsid w:val="00A37CE0"/>
    <w:rsid w:val="00A4017F"/>
    <w:rsid w:val="00A46E53"/>
    <w:rsid w:val="00A47FCC"/>
    <w:rsid w:val="00A505D2"/>
    <w:rsid w:val="00A54AFF"/>
    <w:rsid w:val="00A55670"/>
    <w:rsid w:val="00A56B4B"/>
    <w:rsid w:val="00A61D11"/>
    <w:rsid w:val="00A6297A"/>
    <w:rsid w:val="00A6344E"/>
    <w:rsid w:val="00A83F3D"/>
    <w:rsid w:val="00A86040"/>
    <w:rsid w:val="00A87E23"/>
    <w:rsid w:val="00A91198"/>
    <w:rsid w:val="00A94CE2"/>
    <w:rsid w:val="00A96891"/>
    <w:rsid w:val="00AA0263"/>
    <w:rsid w:val="00AA3B2A"/>
    <w:rsid w:val="00AB442E"/>
    <w:rsid w:val="00AC3841"/>
    <w:rsid w:val="00AC6D06"/>
    <w:rsid w:val="00AC720F"/>
    <w:rsid w:val="00AD0E19"/>
    <w:rsid w:val="00AD1B16"/>
    <w:rsid w:val="00AD4422"/>
    <w:rsid w:val="00AD4BD0"/>
    <w:rsid w:val="00AD5FFB"/>
    <w:rsid w:val="00AE7A76"/>
    <w:rsid w:val="00AF357A"/>
    <w:rsid w:val="00B00A54"/>
    <w:rsid w:val="00B01CE9"/>
    <w:rsid w:val="00B103E5"/>
    <w:rsid w:val="00B10FFD"/>
    <w:rsid w:val="00B148A7"/>
    <w:rsid w:val="00B21737"/>
    <w:rsid w:val="00B27EAE"/>
    <w:rsid w:val="00B307F1"/>
    <w:rsid w:val="00B32FAC"/>
    <w:rsid w:val="00B34628"/>
    <w:rsid w:val="00B53A4D"/>
    <w:rsid w:val="00B6380D"/>
    <w:rsid w:val="00B64E25"/>
    <w:rsid w:val="00B70B5D"/>
    <w:rsid w:val="00B73080"/>
    <w:rsid w:val="00B757E7"/>
    <w:rsid w:val="00B75DF4"/>
    <w:rsid w:val="00B80CA8"/>
    <w:rsid w:val="00B81861"/>
    <w:rsid w:val="00B83B15"/>
    <w:rsid w:val="00B93373"/>
    <w:rsid w:val="00B9410A"/>
    <w:rsid w:val="00BA5496"/>
    <w:rsid w:val="00BA7474"/>
    <w:rsid w:val="00BB02DA"/>
    <w:rsid w:val="00BB1CE7"/>
    <w:rsid w:val="00BB30FF"/>
    <w:rsid w:val="00BB34B0"/>
    <w:rsid w:val="00BB3F52"/>
    <w:rsid w:val="00BB4744"/>
    <w:rsid w:val="00BC0E1F"/>
    <w:rsid w:val="00BC3E54"/>
    <w:rsid w:val="00BC4885"/>
    <w:rsid w:val="00BC5B69"/>
    <w:rsid w:val="00BC7A34"/>
    <w:rsid w:val="00BD42CB"/>
    <w:rsid w:val="00BD69A6"/>
    <w:rsid w:val="00BD6C7E"/>
    <w:rsid w:val="00BE1DEC"/>
    <w:rsid w:val="00BE5EDE"/>
    <w:rsid w:val="00BE61B9"/>
    <w:rsid w:val="00BF2609"/>
    <w:rsid w:val="00C11C38"/>
    <w:rsid w:val="00C12E94"/>
    <w:rsid w:val="00C156F5"/>
    <w:rsid w:val="00C25604"/>
    <w:rsid w:val="00C26114"/>
    <w:rsid w:val="00C272CF"/>
    <w:rsid w:val="00C3216E"/>
    <w:rsid w:val="00C41048"/>
    <w:rsid w:val="00C469C1"/>
    <w:rsid w:val="00C47A67"/>
    <w:rsid w:val="00C5265F"/>
    <w:rsid w:val="00C6088A"/>
    <w:rsid w:val="00C73202"/>
    <w:rsid w:val="00C737BC"/>
    <w:rsid w:val="00C82918"/>
    <w:rsid w:val="00C85A00"/>
    <w:rsid w:val="00C86243"/>
    <w:rsid w:val="00C8663E"/>
    <w:rsid w:val="00C94624"/>
    <w:rsid w:val="00C95B6D"/>
    <w:rsid w:val="00C967FA"/>
    <w:rsid w:val="00CA27AB"/>
    <w:rsid w:val="00CA6E8D"/>
    <w:rsid w:val="00CC16C0"/>
    <w:rsid w:val="00CC34F3"/>
    <w:rsid w:val="00CC3FAC"/>
    <w:rsid w:val="00CC7F26"/>
    <w:rsid w:val="00CD30FE"/>
    <w:rsid w:val="00CD5870"/>
    <w:rsid w:val="00CD5CC3"/>
    <w:rsid w:val="00CD6D0B"/>
    <w:rsid w:val="00CE0F8B"/>
    <w:rsid w:val="00CE4789"/>
    <w:rsid w:val="00CE5CB9"/>
    <w:rsid w:val="00CF07E2"/>
    <w:rsid w:val="00CF09BB"/>
    <w:rsid w:val="00CF2B56"/>
    <w:rsid w:val="00CF6A0C"/>
    <w:rsid w:val="00D00945"/>
    <w:rsid w:val="00D10544"/>
    <w:rsid w:val="00D1170E"/>
    <w:rsid w:val="00D11D1A"/>
    <w:rsid w:val="00D1279F"/>
    <w:rsid w:val="00D16BCE"/>
    <w:rsid w:val="00D204EF"/>
    <w:rsid w:val="00D3150F"/>
    <w:rsid w:val="00D31CB5"/>
    <w:rsid w:val="00D32292"/>
    <w:rsid w:val="00D45A04"/>
    <w:rsid w:val="00D4694E"/>
    <w:rsid w:val="00D46FB9"/>
    <w:rsid w:val="00D509B5"/>
    <w:rsid w:val="00D50F9F"/>
    <w:rsid w:val="00D53AF2"/>
    <w:rsid w:val="00D53B9D"/>
    <w:rsid w:val="00D54B89"/>
    <w:rsid w:val="00D71E2F"/>
    <w:rsid w:val="00D7348C"/>
    <w:rsid w:val="00D821F4"/>
    <w:rsid w:val="00D83D85"/>
    <w:rsid w:val="00D85E86"/>
    <w:rsid w:val="00D87F42"/>
    <w:rsid w:val="00D92C64"/>
    <w:rsid w:val="00D97D8D"/>
    <w:rsid w:val="00DA15D1"/>
    <w:rsid w:val="00DA39E3"/>
    <w:rsid w:val="00DA6575"/>
    <w:rsid w:val="00DA6848"/>
    <w:rsid w:val="00DA711B"/>
    <w:rsid w:val="00DB1B3F"/>
    <w:rsid w:val="00DB4782"/>
    <w:rsid w:val="00DB6A0B"/>
    <w:rsid w:val="00DC6AE4"/>
    <w:rsid w:val="00DD3360"/>
    <w:rsid w:val="00DD4470"/>
    <w:rsid w:val="00DE1437"/>
    <w:rsid w:val="00DE35B1"/>
    <w:rsid w:val="00DF58B8"/>
    <w:rsid w:val="00DF70B1"/>
    <w:rsid w:val="00E00CA9"/>
    <w:rsid w:val="00E01193"/>
    <w:rsid w:val="00E03BFB"/>
    <w:rsid w:val="00E1558E"/>
    <w:rsid w:val="00E15DB5"/>
    <w:rsid w:val="00E26812"/>
    <w:rsid w:val="00E27310"/>
    <w:rsid w:val="00E40B47"/>
    <w:rsid w:val="00E52E66"/>
    <w:rsid w:val="00E5685D"/>
    <w:rsid w:val="00E5712F"/>
    <w:rsid w:val="00E62866"/>
    <w:rsid w:val="00E65F81"/>
    <w:rsid w:val="00E67256"/>
    <w:rsid w:val="00E67D51"/>
    <w:rsid w:val="00E7182E"/>
    <w:rsid w:val="00E7424D"/>
    <w:rsid w:val="00E7451C"/>
    <w:rsid w:val="00E80B28"/>
    <w:rsid w:val="00E80F69"/>
    <w:rsid w:val="00E81F63"/>
    <w:rsid w:val="00E82935"/>
    <w:rsid w:val="00E864C8"/>
    <w:rsid w:val="00E86DF9"/>
    <w:rsid w:val="00E91AEC"/>
    <w:rsid w:val="00E9667C"/>
    <w:rsid w:val="00EA25BD"/>
    <w:rsid w:val="00EA39D4"/>
    <w:rsid w:val="00EA52C7"/>
    <w:rsid w:val="00EA5E3B"/>
    <w:rsid w:val="00EA7217"/>
    <w:rsid w:val="00EB23A1"/>
    <w:rsid w:val="00EB7ED1"/>
    <w:rsid w:val="00EC5C0D"/>
    <w:rsid w:val="00ED09BE"/>
    <w:rsid w:val="00ED4F94"/>
    <w:rsid w:val="00ED6AA3"/>
    <w:rsid w:val="00EE5A4E"/>
    <w:rsid w:val="00EF582C"/>
    <w:rsid w:val="00EF675F"/>
    <w:rsid w:val="00F01971"/>
    <w:rsid w:val="00F01F0E"/>
    <w:rsid w:val="00F0372E"/>
    <w:rsid w:val="00F04A15"/>
    <w:rsid w:val="00F12448"/>
    <w:rsid w:val="00F21E06"/>
    <w:rsid w:val="00F24084"/>
    <w:rsid w:val="00F25E95"/>
    <w:rsid w:val="00F26868"/>
    <w:rsid w:val="00F304B7"/>
    <w:rsid w:val="00F40EC8"/>
    <w:rsid w:val="00F4203B"/>
    <w:rsid w:val="00F421DE"/>
    <w:rsid w:val="00F4585A"/>
    <w:rsid w:val="00F50626"/>
    <w:rsid w:val="00F52169"/>
    <w:rsid w:val="00F56D07"/>
    <w:rsid w:val="00F57EF3"/>
    <w:rsid w:val="00F61F9D"/>
    <w:rsid w:val="00F63819"/>
    <w:rsid w:val="00F66B47"/>
    <w:rsid w:val="00F708EF"/>
    <w:rsid w:val="00F7124D"/>
    <w:rsid w:val="00F715EE"/>
    <w:rsid w:val="00F71E63"/>
    <w:rsid w:val="00F7420D"/>
    <w:rsid w:val="00F761AA"/>
    <w:rsid w:val="00F76C8B"/>
    <w:rsid w:val="00F84C69"/>
    <w:rsid w:val="00F85BD7"/>
    <w:rsid w:val="00F86F04"/>
    <w:rsid w:val="00F920FA"/>
    <w:rsid w:val="00F92E91"/>
    <w:rsid w:val="00F931D5"/>
    <w:rsid w:val="00F94A0B"/>
    <w:rsid w:val="00FA245B"/>
    <w:rsid w:val="00FA3F99"/>
    <w:rsid w:val="00FB0634"/>
    <w:rsid w:val="00FB1FBE"/>
    <w:rsid w:val="00FB33E5"/>
    <w:rsid w:val="00FB3A58"/>
    <w:rsid w:val="00FB6DC7"/>
    <w:rsid w:val="00FC0334"/>
    <w:rsid w:val="00FC1D15"/>
    <w:rsid w:val="00FC4D41"/>
    <w:rsid w:val="00FC719E"/>
    <w:rsid w:val="00FC7372"/>
    <w:rsid w:val="00FD04E5"/>
    <w:rsid w:val="00FD0E48"/>
    <w:rsid w:val="00FD105F"/>
    <w:rsid w:val="00FD25FD"/>
    <w:rsid w:val="00FD2CB1"/>
    <w:rsid w:val="00FD6249"/>
    <w:rsid w:val="00FE3D04"/>
    <w:rsid w:val="00FE594C"/>
    <w:rsid w:val="00FF47A8"/>
    <w:rsid w:val="00FF5920"/>
    <w:rsid w:val="00FF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9B74BA1-B095-46A8-B7AC-F05ED7D95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37BC"/>
    <w:pPr>
      <w:jc w:val="both"/>
    </w:pPr>
    <w:rPr>
      <w:rFonts w:ascii="Calibri" w:hAnsi="Calibri"/>
      <w:color w:val="000000"/>
      <w:sz w:val="22"/>
      <w:szCs w:val="24"/>
    </w:rPr>
  </w:style>
  <w:style w:type="paragraph" w:styleId="Heading1">
    <w:name w:val="heading 1"/>
    <w:basedOn w:val="Normal"/>
    <w:link w:val="Heading1Char"/>
    <w:autoRedefine/>
    <w:qFormat/>
    <w:rsid w:val="00BB4744"/>
    <w:pPr>
      <w:keepNext/>
      <w:keepLines/>
      <w:jc w:val="left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link w:val="Heading2Char"/>
    <w:autoRedefine/>
    <w:unhideWhenUsed/>
    <w:qFormat/>
    <w:rsid w:val="000A192F"/>
    <w:pPr>
      <w:keepNext/>
      <w:spacing w:before="40" w:after="40"/>
      <w:jc w:val="both"/>
      <w:outlineLvl w:val="1"/>
    </w:pPr>
    <w:rPr>
      <w:rFonts w:ascii="Calibri" w:hAnsi="Calibri"/>
      <w:b/>
      <w:bCs/>
      <w:iCs/>
      <w:color w:val="000000"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A56E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763E0E" w:themeColor="accent1" w:themeShade="7F"/>
      <w:sz w:val="24"/>
    </w:rPr>
  </w:style>
  <w:style w:type="paragraph" w:styleId="Heading5">
    <w:name w:val="heading 5"/>
    <w:basedOn w:val="Normal"/>
    <w:next w:val="Normal"/>
    <w:link w:val="Heading5Char"/>
    <w:unhideWhenUsed/>
    <w:qFormat/>
    <w:rsid w:val="0051430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763E0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autoRedefine/>
    <w:uiPriority w:val="99"/>
    <w:qFormat/>
    <w:rsid w:val="00A24A65"/>
    <w:pPr>
      <w:tabs>
        <w:tab w:val="center" w:pos="4320"/>
        <w:tab w:val="right" w:pos="8640"/>
      </w:tabs>
      <w:jc w:val="left"/>
    </w:pPr>
    <w:rPr>
      <w:color w:val="0070C0"/>
      <w:sz w:val="20"/>
    </w:rPr>
  </w:style>
  <w:style w:type="paragraph" w:styleId="Footer">
    <w:name w:val="footer"/>
    <w:basedOn w:val="Normal"/>
    <w:link w:val="FooterChar"/>
    <w:autoRedefine/>
    <w:uiPriority w:val="99"/>
    <w:qFormat/>
    <w:rsid w:val="00A87E23"/>
    <w:pPr>
      <w:tabs>
        <w:tab w:val="center" w:pos="4320"/>
        <w:tab w:val="right" w:pos="8640"/>
      </w:tabs>
      <w:jc w:val="center"/>
    </w:pPr>
    <w:rPr>
      <w:rFonts w:cs="Arial"/>
      <w:b/>
      <w:noProof/>
      <w:color w:val="1F497D"/>
      <w:sz w:val="16"/>
      <w:szCs w:val="16"/>
    </w:rPr>
  </w:style>
  <w:style w:type="character" w:styleId="PageNumber">
    <w:name w:val="page number"/>
    <w:basedOn w:val="DefaultParagraphFont"/>
    <w:rsid w:val="001D5A3D"/>
    <w:rPr>
      <w:rFonts w:ascii="Garamond" w:hAnsi="Garamond"/>
      <w:color w:val="365F91"/>
    </w:rPr>
  </w:style>
  <w:style w:type="character" w:customStyle="1" w:styleId="FooterChar">
    <w:name w:val="Footer Char"/>
    <w:basedOn w:val="DefaultParagraphFont"/>
    <w:link w:val="Footer"/>
    <w:uiPriority w:val="99"/>
    <w:rsid w:val="00A87E23"/>
    <w:rPr>
      <w:rFonts w:ascii="Calibri" w:hAnsi="Calibri" w:cs="Arial"/>
      <w:b/>
      <w:noProof/>
      <w:color w:val="1F497D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A24A65"/>
    <w:rPr>
      <w:rFonts w:ascii="Calibri" w:hAnsi="Calibri"/>
      <w:color w:val="0070C0"/>
      <w:szCs w:val="24"/>
    </w:rPr>
  </w:style>
  <w:style w:type="paragraph" w:customStyle="1" w:styleId="Title1">
    <w:name w:val="Title1"/>
    <w:basedOn w:val="Normal"/>
    <w:autoRedefine/>
    <w:qFormat/>
    <w:rsid w:val="00E26812"/>
    <w:pPr>
      <w:contextualSpacing/>
      <w:jc w:val="right"/>
    </w:pPr>
    <w:rPr>
      <w:rFonts w:asciiTheme="minorHAnsi" w:hAnsiTheme="minorHAnsi"/>
      <w:b/>
      <w:color w:val="FFFFFF" w:themeColor="background1"/>
      <w:sz w:val="56"/>
      <w:szCs w:val="56"/>
    </w:rPr>
  </w:style>
  <w:style w:type="table" w:styleId="TableGrid">
    <w:name w:val="Table Grid"/>
    <w:basedOn w:val="TableNormal"/>
    <w:rsid w:val="00A24A6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qFormat/>
    <w:rsid w:val="00EC5C0D"/>
    <w:rPr>
      <w:rFonts w:ascii="Calibri" w:hAnsi="Calibri"/>
      <w:color w:val="000000"/>
      <w:u w:val="none"/>
    </w:rPr>
  </w:style>
  <w:style w:type="paragraph" w:styleId="BalloonText">
    <w:name w:val="Balloon Text"/>
    <w:basedOn w:val="Normal"/>
    <w:link w:val="BalloonTextChar"/>
    <w:rsid w:val="00CE5C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E5CB9"/>
    <w:rPr>
      <w:rFonts w:ascii="Tahoma" w:hAnsi="Tahoma" w:cs="Tahoma"/>
      <w:color w:val="000000"/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1050AC"/>
    <w:rPr>
      <w:b/>
      <w:caps/>
      <w:spacing w:val="5"/>
    </w:rPr>
  </w:style>
  <w:style w:type="paragraph" w:customStyle="1" w:styleId="TitleDate">
    <w:name w:val="Title Date"/>
    <w:basedOn w:val="Normal"/>
    <w:autoRedefine/>
    <w:qFormat/>
    <w:rsid w:val="000C41A7"/>
    <w:pPr>
      <w:keepNext/>
      <w:widowControl w:val="0"/>
      <w:spacing w:before="1000"/>
      <w:jc w:val="center"/>
    </w:pPr>
    <w:rPr>
      <w:b/>
      <w:color w:val="1F2467"/>
    </w:rPr>
  </w:style>
  <w:style w:type="character" w:customStyle="1" w:styleId="Heading1Char">
    <w:name w:val="Heading 1 Char"/>
    <w:basedOn w:val="DefaultParagraphFont"/>
    <w:link w:val="Heading1"/>
    <w:rsid w:val="00BB4744"/>
    <w:rPr>
      <w:rFonts w:ascii="Calibri" w:hAnsi="Calibri"/>
      <w:b/>
      <w:bCs/>
      <w:color w:val="000000"/>
      <w:kern w:val="32"/>
      <w:sz w:val="32"/>
      <w:szCs w:val="32"/>
    </w:rPr>
  </w:style>
  <w:style w:type="paragraph" w:customStyle="1" w:styleId="Divider">
    <w:name w:val="Divider"/>
    <w:autoRedefine/>
    <w:qFormat/>
    <w:rsid w:val="002D5A45"/>
    <w:pPr>
      <w:pageBreakBefore/>
      <w:widowControl w:val="0"/>
      <w:spacing w:before="12000"/>
      <w:jc w:val="right"/>
    </w:pPr>
    <w:rPr>
      <w:rFonts w:ascii="Calibri" w:hAnsi="Calibri"/>
      <w:b/>
      <w:bCs/>
      <w:caps/>
      <w:color w:val="000000"/>
      <w:kern w:val="28"/>
      <w:sz w:val="56"/>
      <w:szCs w:val="72"/>
    </w:rPr>
  </w:style>
  <w:style w:type="paragraph" w:styleId="Closing">
    <w:name w:val="Closing"/>
    <w:aliases w:val="Closing logo"/>
    <w:basedOn w:val="E-mailSignature"/>
    <w:link w:val="ClosingChar"/>
    <w:autoRedefine/>
    <w:qFormat/>
    <w:rsid w:val="00DB1B3F"/>
    <w:pPr>
      <w:keepNext/>
      <w:widowControl w:val="0"/>
      <w:jc w:val="center"/>
    </w:pPr>
    <w:rPr>
      <w:sz w:val="24"/>
    </w:rPr>
  </w:style>
  <w:style w:type="character" w:customStyle="1" w:styleId="ClosingChar">
    <w:name w:val="Closing Char"/>
    <w:aliases w:val="Closing logo Char"/>
    <w:basedOn w:val="DefaultParagraphFont"/>
    <w:link w:val="Closing"/>
    <w:rsid w:val="00DB1B3F"/>
    <w:rPr>
      <w:rFonts w:ascii="Calibri" w:hAnsi="Calibr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0A192F"/>
    <w:rPr>
      <w:rFonts w:ascii="Calibri" w:hAnsi="Calibri"/>
      <w:b/>
      <w:bCs/>
      <w:iCs/>
      <w:color w:val="000000"/>
      <w:sz w:val="28"/>
      <w:szCs w:val="28"/>
    </w:rPr>
  </w:style>
  <w:style w:type="paragraph" w:styleId="FootnoteText">
    <w:name w:val="footnote text"/>
    <w:basedOn w:val="Normal"/>
    <w:link w:val="FootnoteTextChar"/>
    <w:rsid w:val="007E78CB"/>
    <w:rPr>
      <w:sz w:val="20"/>
      <w:szCs w:val="20"/>
    </w:rPr>
  </w:style>
  <w:style w:type="paragraph" w:styleId="E-mailSignature">
    <w:name w:val="E-mail Signature"/>
    <w:basedOn w:val="Normal"/>
    <w:link w:val="E-mailSignatureChar"/>
    <w:rsid w:val="007E78CB"/>
  </w:style>
  <w:style w:type="character" w:customStyle="1" w:styleId="E-mailSignatureChar">
    <w:name w:val="E-mail Signature Char"/>
    <w:basedOn w:val="DefaultParagraphFont"/>
    <w:link w:val="E-mailSignature"/>
    <w:rsid w:val="007E78CB"/>
    <w:rPr>
      <w:rFonts w:ascii="Calibri" w:hAnsi="Calibri"/>
      <w:color w:val="000000"/>
      <w:sz w:val="22"/>
      <w:szCs w:val="24"/>
    </w:rPr>
  </w:style>
  <w:style w:type="character" w:customStyle="1" w:styleId="FootnoteTextChar">
    <w:name w:val="Footnote Text Char"/>
    <w:basedOn w:val="DefaultParagraphFont"/>
    <w:link w:val="FootnoteText"/>
    <w:rsid w:val="007E78CB"/>
    <w:rPr>
      <w:rFonts w:ascii="Calibri" w:hAnsi="Calibri"/>
      <w:color w:val="000000"/>
    </w:rPr>
  </w:style>
  <w:style w:type="paragraph" w:customStyle="1" w:styleId="Ques">
    <w:name w:val="Ques"/>
    <w:basedOn w:val="Normal"/>
    <w:next w:val="Normal"/>
    <w:autoRedefine/>
    <w:qFormat/>
    <w:rsid w:val="00531067"/>
    <w:pPr>
      <w:jc w:val="left"/>
    </w:pPr>
    <w:rPr>
      <w:b/>
      <w:spacing w:val="2"/>
    </w:rPr>
  </w:style>
  <w:style w:type="paragraph" w:customStyle="1" w:styleId="ClosingLogoText">
    <w:name w:val="Closing Logo Text"/>
    <w:next w:val="Closing"/>
    <w:link w:val="ClosingLogoTextChar"/>
    <w:autoRedefine/>
    <w:qFormat/>
    <w:rsid w:val="00663C1D"/>
    <w:pPr>
      <w:keepNext/>
      <w:widowControl w:val="0"/>
      <w:contextualSpacing/>
      <w:jc w:val="center"/>
    </w:pPr>
    <w:rPr>
      <w:rFonts w:ascii="Calibri" w:hAnsi="Calibri"/>
      <w:b/>
      <w:color w:val="617B2D" w:themeColor="accent3" w:themeShade="BF"/>
      <w:sz w:val="18"/>
      <w:szCs w:val="18"/>
    </w:rPr>
  </w:style>
  <w:style w:type="character" w:customStyle="1" w:styleId="ClosingLogoTextChar">
    <w:name w:val="Closing Logo Text Char"/>
    <w:basedOn w:val="ClosingChar"/>
    <w:link w:val="ClosingLogoText"/>
    <w:rsid w:val="00663C1D"/>
    <w:rPr>
      <w:rFonts w:ascii="Calibri" w:hAnsi="Calibri"/>
      <w:b/>
      <w:color w:val="617B2D" w:themeColor="accent3" w:themeShade="BF"/>
      <w:sz w:val="18"/>
      <w:szCs w:val="18"/>
    </w:rPr>
  </w:style>
  <w:style w:type="paragraph" w:customStyle="1" w:styleId="Paraheader">
    <w:name w:val="Paraheader"/>
    <w:basedOn w:val="Normal"/>
    <w:next w:val="Normal"/>
    <w:autoRedefine/>
    <w:qFormat/>
    <w:rsid w:val="008D66E1"/>
    <w:rPr>
      <w:b/>
      <w:smallCaps/>
      <w:noProof/>
      <w:spacing w:val="2"/>
      <w:szCs w:val="22"/>
      <w:lang w:val="en-GB"/>
    </w:rPr>
  </w:style>
  <w:style w:type="character" w:styleId="Strong">
    <w:name w:val="Strong"/>
    <w:basedOn w:val="Heading1Char"/>
    <w:rsid w:val="008A2C36"/>
    <w:rPr>
      <w:rFonts w:ascii="Calibri" w:hAnsi="Calibri"/>
      <w:b/>
      <w:bCs/>
      <w:caps/>
      <w:color w:val="000000"/>
      <w:kern w:val="32"/>
      <w:sz w:val="56"/>
      <w:szCs w:val="32"/>
    </w:rPr>
  </w:style>
  <w:style w:type="character" w:styleId="PlaceholderText">
    <w:name w:val="Placeholder Text"/>
    <w:basedOn w:val="DefaultParagraphFont"/>
    <w:uiPriority w:val="99"/>
    <w:semiHidden/>
    <w:rsid w:val="001D3ED1"/>
    <w:rPr>
      <w:color w:val="80808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9307D"/>
    <w:pPr>
      <w:contextualSpacing/>
      <w:jc w:val="center"/>
    </w:pPr>
    <w:rPr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307D"/>
    <w:rPr>
      <w:rFonts w:ascii="Calibri" w:hAnsi="Calibri"/>
      <w:b/>
      <w:color w:val="000000"/>
      <w:spacing w:val="5"/>
      <w:kern w:val="28"/>
      <w:sz w:val="32"/>
      <w:szCs w:val="52"/>
    </w:rPr>
  </w:style>
  <w:style w:type="paragraph" w:styleId="ListParagraph">
    <w:name w:val="List Paragraph"/>
    <w:basedOn w:val="Normal"/>
    <w:autoRedefine/>
    <w:uiPriority w:val="34"/>
    <w:qFormat/>
    <w:rsid w:val="00223CD4"/>
    <w:pPr>
      <w:numPr>
        <w:numId w:val="2"/>
      </w:numPr>
      <w:jc w:val="left"/>
    </w:pPr>
    <w:rPr>
      <w:rFonts w:eastAsia="Calibri"/>
      <w:color w:val="auto"/>
      <w:szCs w:val="22"/>
    </w:rPr>
  </w:style>
  <w:style w:type="paragraph" w:styleId="TOC1">
    <w:name w:val="toc 1"/>
    <w:basedOn w:val="Normal"/>
    <w:next w:val="Normal"/>
    <w:autoRedefine/>
    <w:uiPriority w:val="39"/>
    <w:qFormat/>
    <w:rsid w:val="00DB1B3F"/>
    <w:pPr>
      <w:tabs>
        <w:tab w:val="left" w:pos="440"/>
        <w:tab w:val="right" w:leader="dot" w:pos="8297"/>
      </w:tabs>
      <w:spacing w:after="100"/>
    </w:pPr>
    <w:rPr>
      <w:noProof/>
      <w:lang w:val="en-GB"/>
    </w:rPr>
  </w:style>
  <w:style w:type="paragraph" w:styleId="TOC2">
    <w:name w:val="toc 2"/>
    <w:basedOn w:val="Normal"/>
    <w:next w:val="Normal"/>
    <w:autoRedefine/>
    <w:uiPriority w:val="39"/>
    <w:qFormat/>
    <w:rsid w:val="00DB1B3F"/>
    <w:pPr>
      <w:spacing w:after="100"/>
      <w:ind w:left="220"/>
    </w:pPr>
  </w:style>
  <w:style w:type="paragraph" w:styleId="TOCHeading">
    <w:name w:val="TOC Heading"/>
    <w:basedOn w:val="Heading1"/>
    <w:next w:val="Normal"/>
    <w:uiPriority w:val="39"/>
    <w:unhideWhenUsed/>
    <w:qFormat/>
    <w:rsid w:val="005F2BBB"/>
    <w:pPr>
      <w:spacing w:before="480" w:line="276" w:lineRule="auto"/>
      <w:outlineLvl w:val="9"/>
    </w:pPr>
    <w:rPr>
      <w:rFonts w:ascii="Cambria" w:hAnsi="Cambria"/>
      <w:color w:val="591612"/>
      <w:kern w:val="0"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30367"/>
    <w:pPr>
      <w:spacing w:after="100" w:line="276" w:lineRule="auto"/>
      <w:ind w:left="440"/>
      <w:jc w:val="left"/>
    </w:pPr>
    <w:rPr>
      <w:color w:val="auto"/>
      <w:szCs w:val="22"/>
    </w:rPr>
  </w:style>
  <w:style w:type="character" w:styleId="FollowedHyperlink">
    <w:name w:val="FollowedHyperlink"/>
    <w:basedOn w:val="DefaultParagraphFont"/>
    <w:rsid w:val="005974A4"/>
    <w:rPr>
      <w:color w:val="0070C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rsid w:val="00514309"/>
    <w:rPr>
      <w:rFonts w:asciiTheme="majorHAnsi" w:eastAsiaTheme="majorEastAsia" w:hAnsiTheme="majorHAnsi" w:cstheme="majorBidi"/>
      <w:color w:val="763E0E" w:themeColor="accent1" w:themeShade="7F"/>
      <w:sz w:val="22"/>
      <w:szCs w:val="24"/>
    </w:rPr>
  </w:style>
  <w:style w:type="character" w:customStyle="1" w:styleId="AhmedMukadam1">
    <w:name w:val="Ahmed Mukadam1"/>
    <w:semiHidden/>
    <w:rsid w:val="005B15BC"/>
    <w:rPr>
      <w:rFonts w:ascii="Calibri" w:eastAsia="Calibri" w:hAnsi="Calibri" w:cs="Times New Roman"/>
      <w:color w:val="auto"/>
      <w:sz w:val="22"/>
      <w:szCs w:val="22"/>
    </w:rPr>
  </w:style>
  <w:style w:type="paragraph" w:customStyle="1" w:styleId="Heading">
    <w:name w:val="Heading"/>
    <w:basedOn w:val="Normal"/>
    <w:next w:val="Normal"/>
    <w:qFormat/>
    <w:rsid w:val="006A56E1"/>
    <w:pPr>
      <w:spacing w:before="240" w:after="240"/>
      <w:jc w:val="left"/>
    </w:pPr>
    <w:rPr>
      <w:rFonts w:ascii="Arial" w:hAnsi="Arial"/>
      <w:b/>
      <w:color w:val="C00000"/>
      <w:sz w:val="28"/>
      <w:szCs w:val="20"/>
      <w:lang w:val="en-AU"/>
    </w:rPr>
  </w:style>
  <w:style w:type="paragraph" w:customStyle="1" w:styleId="InstructiveText">
    <w:name w:val="Instructive Text"/>
    <w:basedOn w:val="Normal"/>
    <w:link w:val="InstructiveTextChar"/>
    <w:qFormat/>
    <w:rsid w:val="006A56E1"/>
    <w:pPr>
      <w:spacing w:before="60" w:after="60"/>
      <w:jc w:val="left"/>
    </w:pPr>
    <w:rPr>
      <w:rFonts w:ascii="Arial" w:hAnsi="Arial"/>
      <w:i/>
      <w:color w:val="4F81BD"/>
      <w:sz w:val="20"/>
      <w:szCs w:val="20"/>
      <w:lang w:val="en-AU" w:eastAsia="en-AU"/>
    </w:rPr>
  </w:style>
  <w:style w:type="character" w:customStyle="1" w:styleId="InstructiveTextChar">
    <w:name w:val="Instructive Text Char"/>
    <w:link w:val="InstructiveText"/>
    <w:rsid w:val="006A56E1"/>
    <w:rPr>
      <w:rFonts w:ascii="Arial" w:hAnsi="Arial"/>
      <w:i/>
      <w:color w:val="4F81BD"/>
      <w:lang w:val="en-AU" w:eastAsia="en-AU"/>
    </w:rPr>
  </w:style>
  <w:style w:type="character" w:customStyle="1" w:styleId="Heading3Char">
    <w:name w:val="Heading 3 Char"/>
    <w:basedOn w:val="DefaultParagraphFont"/>
    <w:link w:val="Heading3"/>
    <w:semiHidden/>
    <w:rsid w:val="006A56E1"/>
    <w:rPr>
      <w:rFonts w:asciiTheme="majorHAnsi" w:eastAsiaTheme="majorEastAsia" w:hAnsiTheme="majorHAnsi" w:cstheme="majorBidi"/>
      <w:color w:val="763E0E" w:themeColor="accent1" w:themeShade="7F"/>
      <w:sz w:val="24"/>
      <w:szCs w:val="24"/>
    </w:rPr>
  </w:style>
  <w:style w:type="numbering" w:customStyle="1" w:styleId="Style1">
    <w:name w:val="Style1"/>
    <w:uiPriority w:val="99"/>
    <w:rsid w:val="00B103E5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06077">
          <w:marLeft w:val="215"/>
          <w:marRight w:val="215"/>
          <w:marTop w:val="3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08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951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142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1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98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551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924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689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678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554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2.bin"/><Relationship Id="rId18" Type="http://schemas.openxmlformats.org/officeDocument/2006/relationships/image" Target="media/image8.emf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oleObject" Target="embeddings/oleObject3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2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png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nisha.manik\Local%20Settings\Temporary%20Internet%20Files\Content.Outlook\ADELNS7L\Document%20Title.dotx" TargetMode="External"/></Relationships>
</file>

<file path=word/theme/theme1.xml><?xml version="1.0" encoding="utf-8"?>
<a:theme xmlns:a="http://schemas.openxmlformats.org/drawingml/2006/main" name="Office Theme">
  <a:themeElements>
    <a:clrScheme name="IKS HEALTH">
      <a:dk1>
        <a:srgbClr val="000000"/>
      </a:dk1>
      <a:lt1>
        <a:srgbClr val="FFFFFF"/>
      </a:lt1>
      <a:dk2>
        <a:srgbClr val="4D4D4D"/>
      </a:dk2>
      <a:lt2>
        <a:srgbClr val="EEECE1"/>
      </a:lt2>
      <a:accent1>
        <a:srgbClr val="E57F25"/>
      </a:accent1>
      <a:accent2>
        <a:srgbClr val="004B23"/>
      </a:accent2>
      <a:accent3>
        <a:srgbClr val="82A53C"/>
      </a:accent3>
      <a:accent4>
        <a:srgbClr val="C0D82E"/>
      </a:accent4>
      <a:accent5>
        <a:srgbClr val="5F5951"/>
      </a:accent5>
      <a:accent6>
        <a:srgbClr val="766E65"/>
      </a:accent6>
      <a:hlink>
        <a:srgbClr val="7D6943"/>
      </a:hlink>
      <a:folHlink>
        <a:srgbClr val="0070C0"/>
      </a:folHlink>
    </a:clrScheme>
    <a:fontScheme name="Inventurus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CE075D-73EC-4739-B62A-C33866A53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Title.dotx</Template>
  <TotalTime>232</TotalTime>
  <Pages>3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Inventurus Knowledge Solutions Corporate Document Template</vt:lpstr>
    </vt:vector>
  </TitlesOfParts>
  <Manager>vinod.philip@inventurus.com</Manager>
  <Company>IKS HEALTH</Company>
  <LinksUpToDate>false</LinksUpToDate>
  <CharactersWithSpaces>980</CharactersWithSpaces>
  <SharedDoc>false</SharedDoc>
  <HLinks>
    <vt:vector size="66" baseType="variant">
      <vt:variant>
        <vt:i4>3407904</vt:i4>
      </vt:variant>
      <vt:variant>
        <vt:i4>75</vt:i4>
      </vt:variant>
      <vt:variant>
        <vt:i4>0</vt:i4>
      </vt:variant>
      <vt:variant>
        <vt:i4>5</vt:i4>
      </vt:variant>
      <vt:variant>
        <vt:lpwstr>http://www.inventurus.com/</vt:lpwstr>
      </vt:variant>
      <vt:variant>
        <vt:lpwstr/>
      </vt:variant>
      <vt:variant>
        <vt:i4>1900605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_Toc204996258</vt:lpwstr>
      </vt:variant>
      <vt:variant>
        <vt:i4>1900605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_Toc204996257</vt:lpwstr>
      </vt:variant>
      <vt:variant>
        <vt:i4>1900605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_Toc204996256</vt:lpwstr>
      </vt:variant>
      <vt:variant>
        <vt:i4>1900605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_Toc204996255</vt:lpwstr>
      </vt:variant>
      <vt:variant>
        <vt:i4>1900605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_Toc204996254</vt:lpwstr>
      </vt:variant>
      <vt:variant>
        <vt:i4>1900605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_Toc204996253</vt:lpwstr>
      </vt:variant>
      <vt:variant>
        <vt:i4>1900605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_Toc204996252</vt:lpwstr>
      </vt:variant>
      <vt:variant>
        <vt:i4>1900605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_Toc204996251</vt:lpwstr>
      </vt:variant>
      <vt:variant>
        <vt:i4>1900605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_Toc204996250</vt:lpwstr>
      </vt:variant>
      <vt:variant>
        <vt:i4>1835069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_Toc204996249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Inventurus Knowledge Solutions Corporate Document Template</dc:title>
  <dc:subject>Corporate Document word Template 2014</dc:subject>
  <dc:creator>Vaibhav Salunke</dc:creator>
  <cp:lastModifiedBy>Zeeshan Champa</cp:lastModifiedBy>
  <cp:revision>63</cp:revision>
  <cp:lastPrinted>2015-04-23T20:12:00Z</cp:lastPrinted>
  <dcterms:created xsi:type="dcterms:W3CDTF">2017-07-26T15:30:00Z</dcterms:created>
  <dcterms:modified xsi:type="dcterms:W3CDTF">2017-08-10T19:50:00Z</dcterms:modified>
  <cp:category>Corporate Template 2014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